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CF" w:rsidRDefault="002C6ACF" w:rsidP="002C6ACF">
      <w:pPr>
        <w:pStyle w:val="Ttulosemnumerao"/>
      </w:pPr>
      <w:r w:rsidRPr="0080118E">
        <w:t>Dados Gerais</w:t>
      </w:r>
    </w:p>
    <w:tbl>
      <w:tblPr>
        <w:tblW w:w="0" w:type="auto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5528"/>
        <w:gridCol w:w="1199"/>
        <w:gridCol w:w="1366"/>
      </w:tblGrid>
      <w:tr w:rsidR="00D742A6" w:rsidRPr="005D1AE2" w:rsidTr="00EA1DF8">
        <w:trPr>
          <w:cantSplit/>
          <w:trHeight w:val="72"/>
          <w:jc w:val="center"/>
        </w:trPr>
        <w:tc>
          <w:tcPr>
            <w:tcW w:w="1560" w:type="dxa"/>
            <w:vAlign w:val="center"/>
          </w:tcPr>
          <w:p w:rsidR="00D742A6" w:rsidRPr="00540F67" w:rsidRDefault="00D742A6" w:rsidP="00FE3702">
            <w:pPr>
              <w:rPr>
                <w:rFonts w:ascii="Arial" w:hAnsi="Arial" w:cs="Arial"/>
                <w:b/>
                <w:lang w:val="pt-BR"/>
              </w:rPr>
            </w:pPr>
            <w:r w:rsidRPr="00540F67">
              <w:rPr>
                <w:rFonts w:ascii="Arial" w:hAnsi="Arial" w:cs="Arial"/>
                <w:b/>
                <w:lang w:val="pt-BR"/>
              </w:rPr>
              <w:t>Projeto:</w:t>
            </w:r>
          </w:p>
        </w:tc>
        <w:tc>
          <w:tcPr>
            <w:tcW w:w="5528" w:type="dxa"/>
            <w:vAlign w:val="center"/>
          </w:tcPr>
          <w:p w:rsidR="00D742A6" w:rsidRPr="00540F67" w:rsidRDefault="0013703A" w:rsidP="00FE370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Facilita Tech Sistema Web</w:t>
            </w:r>
          </w:p>
        </w:tc>
        <w:tc>
          <w:tcPr>
            <w:tcW w:w="1199" w:type="dxa"/>
          </w:tcPr>
          <w:p w:rsidR="00D742A6" w:rsidRPr="00540F67" w:rsidRDefault="00EA1DF8" w:rsidP="00FE3702">
            <w:pPr>
              <w:pStyle w:val="TituloTabela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Func.:</w:t>
            </w:r>
          </w:p>
        </w:tc>
        <w:tc>
          <w:tcPr>
            <w:tcW w:w="1366" w:type="dxa"/>
            <w:vAlign w:val="center"/>
          </w:tcPr>
          <w:p w:rsidR="00D742A6" w:rsidRPr="00540F67" w:rsidRDefault="0013703A" w:rsidP="00FE370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Pagamento</w:t>
            </w:r>
          </w:p>
        </w:tc>
      </w:tr>
      <w:tr w:rsidR="00D742A6" w:rsidRPr="00EA1DF8" w:rsidTr="00FE3702">
        <w:trPr>
          <w:cantSplit/>
          <w:jc w:val="center"/>
        </w:trPr>
        <w:tc>
          <w:tcPr>
            <w:tcW w:w="1560" w:type="dxa"/>
            <w:vAlign w:val="center"/>
          </w:tcPr>
          <w:p w:rsidR="00D742A6" w:rsidRPr="00540F67" w:rsidRDefault="00D742A6" w:rsidP="00FE3702">
            <w:pPr>
              <w:rPr>
                <w:rFonts w:ascii="Arial" w:hAnsi="Arial" w:cs="Arial"/>
                <w:b/>
                <w:lang w:val="pt-BR"/>
              </w:rPr>
            </w:pPr>
            <w:r w:rsidRPr="00540F67">
              <w:rPr>
                <w:rFonts w:ascii="Arial" w:hAnsi="Arial" w:cs="Arial"/>
                <w:b/>
                <w:lang w:val="pt-BR"/>
              </w:rPr>
              <w:t>Cliente:</w:t>
            </w:r>
          </w:p>
        </w:tc>
        <w:tc>
          <w:tcPr>
            <w:tcW w:w="8093" w:type="dxa"/>
            <w:gridSpan w:val="3"/>
            <w:vAlign w:val="center"/>
          </w:tcPr>
          <w:p w:rsidR="00D742A6" w:rsidRPr="00540F67" w:rsidRDefault="0013703A" w:rsidP="00FE370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Facilita Tech</w:t>
            </w:r>
          </w:p>
        </w:tc>
      </w:tr>
      <w:tr w:rsidR="00D742A6" w:rsidRPr="0047195D" w:rsidTr="00FE3702">
        <w:trPr>
          <w:cantSplit/>
          <w:jc w:val="center"/>
        </w:trPr>
        <w:tc>
          <w:tcPr>
            <w:tcW w:w="1560" w:type="dxa"/>
            <w:vAlign w:val="center"/>
          </w:tcPr>
          <w:p w:rsidR="00D742A6" w:rsidRDefault="00D742A6" w:rsidP="00FE3702">
            <w:pPr>
              <w:pStyle w:val="TituloTabela"/>
              <w:rPr>
                <w:lang w:val="pt-BR"/>
              </w:rPr>
            </w:pPr>
            <w:r>
              <w:rPr>
                <w:lang w:val="pt-BR"/>
              </w:rPr>
              <w:t>Caso de Teste:</w:t>
            </w:r>
          </w:p>
        </w:tc>
        <w:tc>
          <w:tcPr>
            <w:tcW w:w="8093" w:type="dxa"/>
            <w:gridSpan w:val="3"/>
            <w:vAlign w:val="center"/>
          </w:tcPr>
          <w:p w:rsidR="00D742A6" w:rsidRDefault="0013703A" w:rsidP="00FE3702">
            <w:pPr>
              <w:rPr>
                <w:lang w:val="pt-BR"/>
              </w:rPr>
            </w:pPr>
            <w:r>
              <w:rPr>
                <w:lang w:val="pt-BR"/>
              </w:rPr>
              <w:t>CT-0055 Validar a seleção da opção “Anual” na tela de “Assinatura” e clicar no botão próximo</w:t>
            </w:r>
          </w:p>
        </w:tc>
      </w:tr>
      <w:tr w:rsidR="00E47F9F" w:rsidRPr="00EA1DF8" w:rsidTr="00FE3702">
        <w:trPr>
          <w:cantSplit/>
          <w:jc w:val="center"/>
        </w:trPr>
        <w:tc>
          <w:tcPr>
            <w:tcW w:w="1560" w:type="dxa"/>
            <w:vAlign w:val="center"/>
          </w:tcPr>
          <w:p w:rsidR="00E47F9F" w:rsidRDefault="00EA1DF8" w:rsidP="00E47F9F">
            <w:pPr>
              <w:pStyle w:val="TituloTabela"/>
              <w:rPr>
                <w:lang w:val="pt-BR"/>
              </w:rPr>
            </w:pPr>
            <w:r>
              <w:rPr>
                <w:lang w:val="pt-BR"/>
              </w:rPr>
              <w:t>Evidência de Teste:</w:t>
            </w:r>
          </w:p>
        </w:tc>
        <w:tc>
          <w:tcPr>
            <w:tcW w:w="8093" w:type="dxa"/>
            <w:gridSpan w:val="3"/>
            <w:vAlign w:val="center"/>
          </w:tcPr>
          <w:p w:rsidR="00E47F9F" w:rsidRPr="00953B37" w:rsidRDefault="0013703A" w:rsidP="00E47F9F">
            <w:pPr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001</w:t>
            </w:r>
          </w:p>
        </w:tc>
      </w:tr>
      <w:tr w:rsidR="00D742A6" w:rsidRPr="00EA1DF8" w:rsidTr="00FE3702">
        <w:trPr>
          <w:cantSplit/>
          <w:jc w:val="center"/>
        </w:trPr>
        <w:tc>
          <w:tcPr>
            <w:tcW w:w="1560" w:type="dxa"/>
            <w:vAlign w:val="center"/>
          </w:tcPr>
          <w:p w:rsidR="00D742A6" w:rsidRDefault="00EA1DF8" w:rsidP="00D742A6">
            <w:pPr>
              <w:pStyle w:val="TituloTabela"/>
              <w:rPr>
                <w:lang w:val="pt-BR"/>
              </w:rPr>
            </w:pPr>
            <w:r>
              <w:rPr>
                <w:lang w:val="pt-BR"/>
              </w:rPr>
              <w:t>Testador:</w:t>
            </w:r>
          </w:p>
        </w:tc>
        <w:tc>
          <w:tcPr>
            <w:tcW w:w="8093" w:type="dxa"/>
            <w:gridSpan w:val="3"/>
            <w:vAlign w:val="center"/>
          </w:tcPr>
          <w:p w:rsidR="00D742A6" w:rsidRPr="00D742A6" w:rsidRDefault="0013703A" w:rsidP="0013703A">
            <w:pPr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Lele Maine</w:t>
            </w:r>
          </w:p>
        </w:tc>
      </w:tr>
    </w:tbl>
    <w:p w:rsidR="00B94409" w:rsidRPr="0080118E" w:rsidRDefault="00B94409" w:rsidP="00B94409">
      <w:pPr>
        <w:pStyle w:val="Ttulosemnumerao"/>
      </w:pPr>
      <w:r>
        <w:t>Controle</w:t>
      </w:r>
      <w:r w:rsidRPr="0080118E">
        <w:t xml:space="preserve"> do Documento</w:t>
      </w:r>
    </w:p>
    <w:tbl>
      <w:tblPr>
        <w:tblW w:w="9639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988"/>
        <w:gridCol w:w="3049"/>
        <w:gridCol w:w="4252"/>
      </w:tblGrid>
      <w:tr w:rsidR="00B94409" w:rsidRPr="0067647C" w:rsidTr="00EA1DF8">
        <w:trPr>
          <w:cantSplit/>
        </w:trPr>
        <w:tc>
          <w:tcPr>
            <w:tcW w:w="1350" w:type="dxa"/>
            <w:shd w:val="clear" w:color="auto" w:fill="auto"/>
            <w:vAlign w:val="center"/>
          </w:tcPr>
          <w:p w:rsidR="00B94409" w:rsidRPr="008079CA" w:rsidRDefault="00B94409" w:rsidP="00FE370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B94409" w:rsidRPr="008079CA" w:rsidRDefault="00B94409" w:rsidP="00FE370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3049" w:type="dxa"/>
            <w:shd w:val="clear" w:color="auto" w:fill="auto"/>
          </w:tcPr>
          <w:p w:rsidR="00B94409" w:rsidRPr="008079CA" w:rsidRDefault="00B94409" w:rsidP="00FE3702">
            <w:pPr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Autor</w:t>
            </w:r>
          </w:p>
        </w:tc>
        <w:tc>
          <w:tcPr>
            <w:tcW w:w="4252" w:type="dxa"/>
            <w:shd w:val="clear" w:color="auto" w:fill="auto"/>
          </w:tcPr>
          <w:p w:rsidR="00B94409" w:rsidRPr="008079CA" w:rsidRDefault="00B94409" w:rsidP="00FE3702">
            <w:pPr>
              <w:rPr>
                <w:rFonts w:ascii="Arial" w:hAnsi="Arial" w:cs="Arial"/>
                <w:b/>
                <w:lang w:val="pt-BR"/>
              </w:rPr>
            </w:pPr>
            <w:r w:rsidRPr="008079CA"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B94409" w:rsidRPr="0080118E" w:rsidTr="00EA1DF8">
        <w:trPr>
          <w:cantSplit/>
        </w:trPr>
        <w:tc>
          <w:tcPr>
            <w:tcW w:w="1350" w:type="dxa"/>
            <w:shd w:val="clear" w:color="auto" w:fill="auto"/>
            <w:vAlign w:val="center"/>
          </w:tcPr>
          <w:p w:rsidR="00B94409" w:rsidRPr="008079CA" w:rsidRDefault="0013703A" w:rsidP="00FE370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 0.1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B94409" w:rsidRPr="008079CA" w:rsidRDefault="0013703A" w:rsidP="00FE370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25/02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B94409" w:rsidRPr="008079CA" w:rsidRDefault="0013703A" w:rsidP="00FE370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Letícia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4409" w:rsidRPr="008079CA" w:rsidRDefault="00D45655" w:rsidP="00FE370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Inconsistência no resultado 1</w:t>
            </w:r>
          </w:p>
        </w:tc>
      </w:tr>
      <w:tr w:rsidR="00B94409" w:rsidRPr="0080118E" w:rsidTr="00EA1DF8">
        <w:trPr>
          <w:cantSplit/>
        </w:trPr>
        <w:tc>
          <w:tcPr>
            <w:tcW w:w="1350" w:type="dxa"/>
            <w:shd w:val="clear" w:color="auto" w:fill="auto"/>
            <w:vAlign w:val="center"/>
          </w:tcPr>
          <w:p w:rsidR="00B94409" w:rsidRPr="008079CA" w:rsidRDefault="00B94409" w:rsidP="00FE370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94409" w:rsidRPr="008079CA" w:rsidRDefault="00B94409" w:rsidP="00FE370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049" w:type="dxa"/>
            <w:shd w:val="clear" w:color="auto" w:fill="auto"/>
            <w:vAlign w:val="center"/>
          </w:tcPr>
          <w:p w:rsidR="00B94409" w:rsidRPr="008079CA" w:rsidRDefault="00B94409" w:rsidP="00FE370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B94409" w:rsidRPr="008079CA" w:rsidRDefault="00B94409" w:rsidP="00FE3702">
            <w:pPr>
              <w:rPr>
                <w:rFonts w:ascii="Arial" w:hAnsi="Arial" w:cs="Arial"/>
                <w:lang w:val="pt-BR"/>
              </w:rPr>
            </w:pPr>
          </w:p>
        </w:tc>
      </w:tr>
    </w:tbl>
    <w:p w:rsidR="002C0254" w:rsidRPr="002C0254" w:rsidRDefault="00997DCA" w:rsidP="002C0254">
      <w:pPr>
        <w:rPr>
          <w:rFonts w:ascii="Arial" w:hAnsi="Arial" w:cs="Arial"/>
          <w:b/>
          <w:sz w:val="24"/>
          <w:szCs w:val="24"/>
          <w:lang w:val="pt-BR"/>
        </w:rPr>
      </w:pPr>
      <w:r w:rsidRPr="002C0254">
        <w:rPr>
          <w:lang w:val="pt-BR"/>
        </w:rPr>
        <w:br w:type="page"/>
      </w:r>
      <w:r w:rsidR="002C0254" w:rsidRPr="002C0254">
        <w:rPr>
          <w:rFonts w:ascii="Arial" w:hAnsi="Arial" w:cs="Arial"/>
          <w:b/>
          <w:sz w:val="24"/>
          <w:szCs w:val="24"/>
          <w:lang w:val="pt-BR"/>
        </w:rPr>
        <w:lastRenderedPageBreak/>
        <w:t>1 - Selecionar a opção anual na tela de assinaturas.</w:t>
      </w:r>
    </w:p>
    <w:p w:rsidR="002C0254" w:rsidRPr="000B6367" w:rsidRDefault="0047195D" w:rsidP="002C025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425.3pt;height:312pt;visibility:visible;mso-wrap-style:square">
            <v:imagedata r:id="rId8" o:title=""/>
          </v:shape>
        </w:pict>
      </w:r>
      <w:r w:rsidR="002C0254" w:rsidRPr="000B6367">
        <w:rPr>
          <w:rFonts w:ascii="Arial" w:hAnsi="Arial" w:cs="Arial"/>
          <w:b/>
          <w:sz w:val="24"/>
          <w:szCs w:val="24"/>
        </w:rPr>
        <w:tab/>
      </w:r>
    </w:p>
    <w:p w:rsidR="006B5B21" w:rsidRDefault="006B5B21" w:rsidP="002C0254">
      <w:pPr>
        <w:rPr>
          <w:rFonts w:ascii="Arial" w:hAnsi="Arial" w:cs="Arial"/>
          <w:b/>
          <w:sz w:val="24"/>
          <w:szCs w:val="24"/>
        </w:rPr>
      </w:pPr>
    </w:p>
    <w:p w:rsidR="002C0254" w:rsidRDefault="002C0254" w:rsidP="002C0254">
      <w:pPr>
        <w:rPr>
          <w:rFonts w:ascii="Arial" w:hAnsi="Arial" w:cs="Arial"/>
          <w:b/>
          <w:sz w:val="24"/>
          <w:szCs w:val="24"/>
        </w:rPr>
      </w:pPr>
      <w:r w:rsidRPr="000B6367">
        <w:rPr>
          <w:rFonts w:ascii="Arial" w:hAnsi="Arial" w:cs="Arial"/>
          <w:b/>
          <w:sz w:val="24"/>
          <w:szCs w:val="24"/>
        </w:rPr>
        <w:t xml:space="preserve">Campo selecionado corretamente. </w:t>
      </w:r>
    </w:p>
    <w:p w:rsidR="002C0254" w:rsidRPr="000B6367" w:rsidRDefault="0047195D" w:rsidP="002C025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pt-BR" w:eastAsia="pt-BR"/>
        </w:rPr>
        <w:pict>
          <v:shape id="Imagem 3" o:spid="_x0000_i1026" type="#_x0000_t75" style="width:425.3pt;height:312pt;visibility:visible;mso-wrap-style:square">
            <v:imagedata r:id="rId8" o:title=""/>
          </v:shape>
        </w:pict>
      </w:r>
    </w:p>
    <w:p w:rsidR="002C0254" w:rsidRDefault="002C0254" w:rsidP="002C0254">
      <w:pPr>
        <w:rPr>
          <w:rFonts w:ascii="Arial" w:hAnsi="Arial" w:cs="Arial"/>
          <w:b/>
          <w:sz w:val="24"/>
          <w:szCs w:val="24"/>
        </w:rPr>
      </w:pPr>
    </w:p>
    <w:p w:rsidR="002C0254" w:rsidRDefault="002C0254" w:rsidP="002C0254">
      <w:pPr>
        <w:rPr>
          <w:rFonts w:ascii="Arial" w:hAnsi="Arial" w:cs="Arial"/>
          <w:b/>
          <w:sz w:val="24"/>
          <w:szCs w:val="24"/>
        </w:rPr>
      </w:pPr>
    </w:p>
    <w:p w:rsidR="002C0254" w:rsidRDefault="002C0254" w:rsidP="002C0254">
      <w:pPr>
        <w:rPr>
          <w:rFonts w:ascii="Arial" w:hAnsi="Arial" w:cs="Arial"/>
          <w:b/>
          <w:sz w:val="24"/>
          <w:szCs w:val="24"/>
        </w:rPr>
      </w:pPr>
    </w:p>
    <w:p w:rsidR="002C0254" w:rsidRDefault="002C0254" w:rsidP="002C025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0B6367">
        <w:rPr>
          <w:rFonts w:ascii="Arial" w:hAnsi="Arial" w:cs="Arial"/>
          <w:b/>
          <w:sz w:val="24"/>
          <w:szCs w:val="24"/>
        </w:rPr>
        <w:lastRenderedPageBreak/>
        <w:t>2 - Clicar em "Próximo"</w:t>
      </w:r>
      <w:r w:rsidRPr="000B6367">
        <w:rPr>
          <w:rFonts w:ascii="Arial" w:hAnsi="Arial" w:cs="Arial"/>
          <w:b/>
          <w:sz w:val="24"/>
          <w:szCs w:val="24"/>
        </w:rPr>
        <w:tab/>
      </w:r>
    </w:p>
    <w:p w:rsidR="002C0254" w:rsidRPr="000B6367" w:rsidRDefault="0047195D" w:rsidP="002C025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pt-BR" w:eastAsia="pt-BR"/>
        </w:rPr>
        <w:pict>
          <v:shape id="Imagem 4" o:spid="_x0000_i1027" type="#_x0000_t75" style="width:425.3pt;height:312pt;visibility:visible;mso-wrap-style:square">
            <v:imagedata r:id="rId8" o:title=""/>
          </v:shape>
        </w:pict>
      </w:r>
    </w:p>
    <w:p w:rsidR="006B5B21" w:rsidRDefault="006B5B21" w:rsidP="002C0254">
      <w:pPr>
        <w:rPr>
          <w:rFonts w:ascii="Arial" w:hAnsi="Arial" w:cs="Arial"/>
          <w:b/>
          <w:sz w:val="24"/>
          <w:szCs w:val="24"/>
          <w:lang w:val="pt-BR"/>
        </w:rPr>
      </w:pPr>
    </w:p>
    <w:p w:rsidR="002C0254" w:rsidRPr="002C0254" w:rsidRDefault="002C0254" w:rsidP="002C0254">
      <w:pPr>
        <w:rPr>
          <w:rFonts w:ascii="Arial" w:hAnsi="Arial" w:cs="Arial"/>
          <w:b/>
          <w:sz w:val="24"/>
          <w:szCs w:val="24"/>
          <w:lang w:val="pt-BR"/>
        </w:rPr>
      </w:pPr>
      <w:r w:rsidRPr="002C0254">
        <w:rPr>
          <w:rFonts w:ascii="Arial" w:hAnsi="Arial" w:cs="Arial"/>
          <w:b/>
          <w:sz w:val="24"/>
          <w:szCs w:val="24"/>
          <w:lang w:val="pt-BR"/>
        </w:rPr>
        <w:t>Sistema redirecione para a tela de pagamentos.</w:t>
      </w:r>
    </w:p>
    <w:p w:rsidR="002C0254" w:rsidRPr="000B6367" w:rsidRDefault="0047195D" w:rsidP="002C025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pt-BR" w:eastAsia="pt-BR"/>
        </w:rPr>
        <w:pict>
          <v:shape id="Imagem 5" o:spid="_x0000_i1028" type="#_x0000_t75" style="width:439.7pt;height:318.7pt;visibility:visible;mso-wrap-style:square">
            <v:imagedata r:id="rId9" o:title=""/>
          </v:shape>
        </w:pict>
      </w:r>
    </w:p>
    <w:p w:rsidR="00CD75DC" w:rsidRPr="00817A82" w:rsidRDefault="00CD75DC" w:rsidP="00CD75DC">
      <w:pPr>
        <w:rPr>
          <w:lang w:val="pt-BR"/>
        </w:rPr>
      </w:pPr>
      <w:bookmarkStart w:id="0" w:name="_GoBack"/>
      <w:bookmarkEnd w:id="0"/>
    </w:p>
    <w:p w:rsidR="00CD75DC" w:rsidRPr="00817A82" w:rsidRDefault="00CD75DC" w:rsidP="00E20170">
      <w:pPr>
        <w:rPr>
          <w:lang w:val="pt-BR"/>
        </w:rPr>
      </w:pPr>
    </w:p>
    <w:sectPr w:rsidR="00CD75DC" w:rsidRPr="00817A82" w:rsidSect="00F86F65">
      <w:footerReference w:type="default" r:id="rId10"/>
      <w:pgSz w:w="11907" w:h="16840" w:code="9"/>
      <w:pgMar w:top="1134" w:right="1134" w:bottom="1440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BE" w:rsidRDefault="001219BE">
      <w:r>
        <w:separator/>
      </w:r>
    </w:p>
  </w:endnote>
  <w:endnote w:type="continuationSeparator" w:id="0">
    <w:p w:rsidR="001219BE" w:rsidRDefault="0012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56" w:rsidRPr="00537814" w:rsidRDefault="00BF5C56" w:rsidP="00BF5C56">
    <w:pPr>
      <w:jc w:val="center"/>
      <w:rPr>
        <w:rFonts w:ascii="Arial" w:hAnsi="Arial" w:cs="Arial"/>
        <w:b/>
        <w:color w:val="7F7F7F"/>
        <w:sz w:val="12"/>
        <w:szCs w:val="12"/>
        <w:lang w:val="pt-BR"/>
      </w:rPr>
    </w:pPr>
    <w:r w:rsidRPr="00537814">
      <w:rPr>
        <w:rFonts w:ascii="Arial" w:hAnsi="Arial" w:cs="Arial"/>
        <w:color w:val="7F7F7F"/>
        <w:sz w:val="12"/>
        <w:szCs w:val="12"/>
        <w:lang w:val="pt-BR"/>
      </w:rPr>
      <w:t>Documento de uso restrito. Uso diferente do destinado, ou reprodução, requer autorização da SysMap.</w:t>
    </w:r>
  </w:p>
  <w:p w:rsidR="00BF5C56" w:rsidRPr="00537814" w:rsidRDefault="00BF5C56" w:rsidP="00BF5C56">
    <w:pPr>
      <w:pStyle w:val="Rodap"/>
      <w:ind w:right="360"/>
      <w:jc w:val="center"/>
      <w:rPr>
        <w:rFonts w:ascii="Arial" w:hAnsi="Arial" w:cs="Arial"/>
        <w:b/>
        <w:noProof/>
        <w:sz w:val="14"/>
        <w:szCs w:val="14"/>
        <w:lang w:val="pt-BR"/>
      </w:rPr>
    </w:pPr>
    <w:r w:rsidRPr="00537814">
      <w:rPr>
        <w:rFonts w:ascii="Arial" w:hAnsi="Arial" w:cs="Arial"/>
        <w:b/>
        <w:sz w:val="14"/>
        <w:szCs w:val="14"/>
        <w:lang w:val="pt-BR"/>
      </w:rPr>
      <w:t xml:space="preserve">Pág. </w:t>
    </w:r>
    <w:r w:rsidRPr="00537814">
      <w:rPr>
        <w:rFonts w:ascii="Arial" w:hAnsi="Arial" w:cs="Arial"/>
        <w:b/>
        <w:sz w:val="14"/>
        <w:szCs w:val="14"/>
      </w:rPr>
      <w:fldChar w:fldCharType="begin"/>
    </w:r>
    <w:r w:rsidRPr="00537814">
      <w:rPr>
        <w:rFonts w:ascii="Arial" w:hAnsi="Arial" w:cs="Arial"/>
        <w:b/>
        <w:sz w:val="14"/>
        <w:szCs w:val="14"/>
        <w:lang w:val="pt-BR"/>
      </w:rPr>
      <w:instrText xml:space="preserve"> PAGE   \* MERGEFORMAT </w:instrText>
    </w:r>
    <w:r w:rsidRPr="00537814">
      <w:rPr>
        <w:rFonts w:ascii="Arial" w:hAnsi="Arial" w:cs="Arial"/>
        <w:b/>
        <w:sz w:val="14"/>
        <w:szCs w:val="14"/>
      </w:rPr>
      <w:fldChar w:fldCharType="separate"/>
    </w:r>
    <w:r w:rsidR="0047195D">
      <w:rPr>
        <w:rFonts w:ascii="Arial" w:hAnsi="Arial" w:cs="Arial"/>
        <w:b/>
        <w:noProof/>
        <w:sz w:val="14"/>
        <w:szCs w:val="14"/>
        <w:lang w:val="pt-BR"/>
      </w:rPr>
      <w:t>2</w:t>
    </w:r>
    <w:r w:rsidRPr="00537814">
      <w:rPr>
        <w:rFonts w:ascii="Arial" w:hAnsi="Arial" w:cs="Arial"/>
        <w:b/>
        <w:sz w:val="14"/>
        <w:szCs w:val="14"/>
      </w:rPr>
      <w:fldChar w:fldCharType="end"/>
    </w:r>
    <w:r w:rsidRPr="00537814">
      <w:rPr>
        <w:rFonts w:ascii="Arial" w:hAnsi="Arial" w:cs="Arial"/>
        <w:b/>
        <w:sz w:val="14"/>
        <w:szCs w:val="14"/>
        <w:lang w:val="pt-BR"/>
      </w:rPr>
      <w:t xml:space="preserve"> de </w:t>
    </w:r>
    <w:r w:rsidRPr="00537814">
      <w:rPr>
        <w:rFonts w:ascii="Arial" w:hAnsi="Arial" w:cs="Arial"/>
        <w:b/>
        <w:noProof/>
        <w:sz w:val="14"/>
        <w:szCs w:val="14"/>
        <w:lang w:val="pt-BR"/>
      </w:rPr>
      <w:fldChar w:fldCharType="begin"/>
    </w:r>
    <w:r w:rsidRPr="00537814">
      <w:rPr>
        <w:rFonts w:ascii="Arial" w:hAnsi="Arial" w:cs="Arial"/>
        <w:b/>
        <w:noProof/>
        <w:sz w:val="14"/>
        <w:szCs w:val="14"/>
        <w:lang w:val="pt-BR"/>
      </w:rPr>
      <w:instrText xml:space="preserve"> NUMPAGES  \* Arabic  \* MERGEFORMAT </w:instrText>
    </w:r>
    <w:r w:rsidRPr="00537814">
      <w:rPr>
        <w:rFonts w:ascii="Arial" w:hAnsi="Arial" w:cs="Arial"/>
        <w:b/>
        <w:noProof/>
        <w:sz w:val="14"/>
        <w:szCs w:val="14"/>
        <w:lang w:val="pt-BR"/>
      </w:rPr>
      <w:fldChar w:fldCharType="separate"/>
    </w:r>
    <w:r w:rsidR="0047195D">
      <w:rPr>
        <w:rFonts w:ascii="Arial" w:hAnsi="Arial" w:cs="Arial"/>
        <w:b/>
        <w:noProof/>
        <w:sz w:val="14"/>
        <w:szCs w:val="14"/>
        <w:lang w:val="pt-BR"/>
      </w:rPr>
      <w:t>3</w:t>
    </w:r>
    <w:r w:rsidRPr="00537814">
      <w:rPr>
        <w:rFonts w:ascii="Arial" w:hAnsi="Arial" w:cs="Arial"/>
        <w:b/>
        <w:noProof/>
        <w:sz w:val="14"/>
        <w:szCs w:val="14"/>
        <w:lang w:val="pt-BR"/>
      </w:rPr>
      <w:fldChar w:fldCharType="end"/>
    </w:r>
  </w:p>
  <w:p w:rsidR="00BF5C56" w:rsidRDefault="00BF5C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BE" w:rsidRDefault="001219BE">
      <w:r>
        <w:separator/>
      </w:r>
    </w:p>
  </w:footnote>
  <w:footnote w:type="continuationSeparator" w:id="0">
    <w:p w:rsidR="001219BE" w:rsidRDefault="00121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285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EDF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BAB2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AEF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AA2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0ADA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C7B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A52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CB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FC0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282394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370202B"/>
    <w:multiLevelType w:val="hybridMultilevel"/>
    <w:tmpl w:val="7786BB3C"/>
    <w:lvl w:ilvl="0" w:tplc="9EFCB87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9D0DA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0613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309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6BD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F4B9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14A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82A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AA5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DE71E4"/>
    <w:multiLevelType w:val="hybridMultilevel"/>
    <w:tmpl w:val="0FACAA12"/>
    <w:lvl w:ilvl="0" w:tplc="DAD0F6E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AEFEC78A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78524B1E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38FC9B44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1902B0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68CE41D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AB1A953C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34A5C2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30A7C32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A523F"/>
    <w:multiLevelType w:val="multilevel"/>
    <w:tmpl w:val="1B70090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FluxoPrincipal2"/>
      <w:lvlText w:val="%1.%2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2">
      <w:start w:val="1"/>
      <w:numFmt w:val="decimal"/>
      <w:pStyle w:val="FluxoPrincipal3"/>
      <w:lvlText w:val="%1.%2.%3."/>
      <w:lvlJc w:val="left"/>
      <w:pPr>
        <w:tabs>
          <w:tab w:val="num" w:pos="2693"/>
        </w:tabs>
        <w:ind w:left="2693" w:hanging="850"/>
      </w:pPr>
      <w:rPr>
        <w:rFonts w:hint="default"/>
      </w:rPr>
    </w:lvl>
    <w:lvl w:ilvl="3">
      <w:start w:val="1"/>
      <w:numFmt w:val="decimal"/>
      <w:pStyle w:val="FluxoPrincipal4"/>
      <w:lvlText w:val="%1.%2.%3.%4."/>
      <w:lvlJc w:val="left"/>
      <w:pPr>
        <w:tabs>
          <w:tab w:val="num" w:pos="3686"/>
        </w:tabs>
        <w:ind w:left="3686" w:hanging="993"/>
      </w:pPr>
      <w:rPr>
        <w:rFonts w:hint="default"/>
      </w:rPr>
    </w:lvl>
    <w:lvl w:ilvl="4">
      <w:start w:val="1"/>
      <w:numFmt w:val="decimal"/>
      <w:pStyle w:val="FluxoPrincipal5"/>
      <w:lvlText w:val="%1.%2.%3.%4.%5."/>
      <w:lvlJc w:val="left"/>
      <w:pPr>
        <w:tabs>
          <w:tab w:val="num" w:pos="4820"/>
        </w:tabs>
        <w:ind w:left="4820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37"/>
        </w:tabs>
        <w:ind w:left="6237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01"/>
        </w:tabs>
        <w:ind w:left="1420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186"/>
        </w:tabs>
        <w:ind w:left="161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31"/>
        </w:tabs>
        <w:ind w:left="18531" w:hanging="1800"/>
      </w:pPr>
      <w:rPr>
        <w:rFonts w:hint="default"/>
      </w:rPr>
    </w:lvl>
  </w:abstractNum>
  <w:abstractNum w:abstractNumId="14" w15:restartNumberingAfterBreak="0">
    <w:nsid w:val="11D834C3"/>
    <w:multiLevelType w:val="hybridMultilevel"/>
    <w:tmpl w:val="DC0E971C"/>
    <w:lvl w:ilvl="0" w:tplc="D1C06454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6030A3BA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C8921BA8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4328CE3E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B06CBF5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9A1EF4C0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1A42CF7E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BA420B7C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E32E13D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49D03CD"/>
    <w:multiLevelType w:val="hybridMultilevel"/>
    <w:tmpl w:val="7160E8EC"/>
    <w:lvl w:ilvl="0" w:tplc="9222A01A">
      <w:start w:val="1"/>
      <w:numFmt w:val="bullet"/>
      <w:pStyle w:val="Corpodetextocommarcador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50B061D"/>
    <w:multiLevelType w:val="hybridMultilevel"/>
    <w:tmpl w:val="F508D234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6D517F7"/>
    <w:multiLevelType w:val="multilevel"/>
    <w:tmpl w:val="8A50BDB6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A2520E0"/>
    <w:multiLevelType w:val="hybridMultilevel"/>
    <w:tmpl w:val="EA7423A6"/>
    <w:lvl w:ilvl="0" w:tplc="5BCC0B6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1F8D0F44"/>
    <w:multiLevelType w:val="hybridMultilevel"/>
    <w:tmpl w:val="8A404D6E"/>
    <w:lvl w:ilvl="0" w:tplc="0409000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76F0EC1"/>
    <w:multiLevelType w:val="multilevel"/>
    <w:tmpl w:val="88A6B0AA"/>
    <w:lvl w:ilvl="0">
      <w:start w:val="1"/>
      <w:numFmt w:val="decimal"/>
      <w:pStyle w:val="FluxoAlternativo1"/>
      <w:lvlText w:val="%1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1">
      <w:start w:val="1"/>
      <w:numFmt w:val="decimal"/>
      <w:pStyle w:val="FluxoAlternativo2"/>
      <w:lvlText w:val="%1.%2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2">
      <w:start w:val="1"/>
      <w:numFmt w:val="decimal"/>
      <w:pStyle w:val="FluxoAlternativo3"/>
      <w:lvlText w:val="%1.%2.%3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decimal"/>
      <w:pStyle w:val="FluxoAlternativo4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pStyle w:val="FluxoAlternativo5"/>
      <w:lvlText w:val="%1.%2.%3.%4.%5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703"/>
        </w:tabs>
        <w:ind w:left="12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048"/>
        </w:tabs>
        <w:ind w:left="150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33"/>
        </w:tabs>
        <w:ind w:left="170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378"/>
        </w:tabs>
        <w:ind w:left="19378" w:hanging="1800"/>
      </w:pPr>
      <w:rPr>
        <w:rFonts w:hint="default"/>
      </w:rPr>
    </w:lvl>
  </w:abstractNum>
  <w:abstractNum w:abstractNumId="21" w15:restartNumberingAfterBreak="0">
    <w:nsid w:val="2C254B6C"/>
    <w:multiLevelType w:val="hybridMultilevel"/>
    <w:tmpl w:val="69C41DD6"/>
    <w:lvl w:ilvl="0" w:tplc="FDB47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0E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78FE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2E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2EC1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D09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1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237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6A6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1661D"/>
    <w:multiLevelType w:val="hybridMultilevel"/>
    <w:tmpl w:val="7F567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11C79"/>
    <w:multiLevelType w:val="hybridMultilevel"/>
    <w:tmpl w:val="8A50BDB6"/>
    <w:lvl w:ilvl="0" w:tplc="04090001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0D86CC4"/>
    <w:multiLevelType w:val="hybridMultilevel"/>
    <w:tmpl w:val="B9240E0A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D754A69"/>
    <w:multiLevelType w:val="hybridMultilevel"/>
    <w:tmpl w:val="B06A4C6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BB4046"/>
    <w:multiLevelType w:val="hybridMultilevel"/>
    <w:tmpl w:val="15AEFEB6"/>
    <w:lvl w:ilvl="0" w:tplc="9222A01A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E2C3C3D"/>
    <w:multiLevelType w:val="hybridMultilevel"/>
    <w:tmpl w:val="54907DD8"/>
    <w:lvl w:ilvl="0" w:tplc="A84A92E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114E5C46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6EE8036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B367EE8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DAEB45A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8C5C3CF4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B0EE3D9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96094D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16D2C74E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592984"/>
    <w:multiLevelType w:val="hybridMultilevel"/>
    <w:tmpl w:val="E690BCC8"/>
    <w:lvl w:ilvl="0" w:tplc="FFFFFFFF">
      <w:start w:val="1"/>
      <w:numFmt w:val="bullet"/>
      <w:pStyle w:val="PreRequisitos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>
      <w:start w:val="1"/>
      <w:numFmt w:val="decimal"/>
      <w:pStyle w:val="FluxoPrincipal1"/>
      <w:lvlText w:val="%2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4834944"/>
    <w:multiLevelType w:val="hybridMultilevel"/>
    <w:tmpl w:val="5B426E8E"/>
    <w:lvl w:ilvl="0" w:tplc="0D282E4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C1E4E968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66A3A6C"/>
    <w:multiLevelType w:val="hybridMultilevel"/>
    <w:tmpl w:val="8560230A"/>
    <w:lvl w:ilvl="0" w:tplc="193A45D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EA96325E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C3729386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12849E4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6D2947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74984946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74E042F4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EA825D4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A9186DC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EB62EB"/>
    <w:multiLevelType w:val="hybridMultilevel"/>
    <w:tmpl w:val="25384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0576D"/>
    <w:multiLevelType w:val="hybridMultilevel"/>
    <w:tmpl w:val="8F923FBA"/>
    <w:lvl w:ilvl="0" w:tplc="80F0DD0A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73DEA6F8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D32A54C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E0F4B376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2A1CC42A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38D2330C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9F54D900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89C49C9E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E0C21E76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33" w15:restartNumberingAfterBreak="0">
    <w:nsid w:val="738C0F0B"/>
    <w:multiLevelType w:val="hybridMultilevel"/>
    <w:tmpl w:val="792C0A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64081"/>
    <w:multiLevelType w:val="hybridMultilevel"/>
    <w:tmpl w:val="DCC06A6C"/>
    <w:lvl w:ilvl="0" w:tplc="39AC02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B12065"/>
    <w:multiLevelType w:val="multilevel"/>
    <w:tmpl w:val="EE7A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E137F27"/>
    <w:multiLevelType w:val="multilevel"/>
    <w:tmpl w:val="B96C1200"/>
    <w:lvl w:ilvl="0">
      <w:numFmt w:val="decimal"/>
      <w:pStyle w:val="Realizae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9"/>
  </w:num>
  <w:num w:numId="8">
    <w:abstractNumId w:val="19"/>
  </w:num>
  <w:num w:numId="9">
    <w:abstractNumId w:val="14"/>
  </w:num>
  <w:num w:numId="10">
    <w:abstractNumId w:val="36"/>
  </w:num>
  <w:num w:numId="11">
    <w:abstractNumId w:val="16"/>
  </w:num>
  <w:num w:numId="12">
    <w:abstractNumId w:val="30"/>
  </w:num>
  <w:num w:numId="13">
    <w:abstractNumId w:val="23"/>
  </w:num>
  <w:num w:numId="14">
    <w:abstractNumId w:val="17"/>
  </w:num>
  <w:num w:numId="15">
    <w:abstractNumId w:val="11"/>
  </w:num>
  <w:num w:numId="16">
    <w:abstractNumId w:val="27"/>
  </w:num>
  <w:num w:numId="17">
    <w:abstractNumId w:val="25"/>
  </w:num>
  <w:num w:numId="18">
    <w:abstractNumId w:val="22"/>
  </w:num>
  <w:num w:numId="19">
    <w:abstractNumId w:val="21"/>
  </w:num>
  <w:num w:numId="20">
    <w:abstractNumId w:val="33"/>
  </w:num>
  <w:num w:numId="21">
    <w:abstractNumId w:val="34"/>
  </w:num>
  <w:num w:numId="22">
    <w:abstractNumId w:val="31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32"/>
  </w:num>
  <w:num w:numId="34">
    <w:abstractNumId w:val="15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28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10"/>
  </w:num>
  <w:num w:numId="4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oNotHyphenateCaps/>
  <w:drawingGridHorizontalSpacing w:val="100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0FDF"/>
    <w:rsid w:val="00000733"/>
    <w:rsid w:val="000018B2"/>
    <w:rsid w:val="000018D8"/>
    <w:rsid w:val="00001EE3"/>
    <w:rsid w:val="000031A0"/>
    <w:rsid w:val="000112D0"/>
    <w:rsid w:val="00015842"/>
    <w:rsid w:val="00016592"/>
    <w:rsid w:val="000219C4"/>
    <w:rsid w:val="00022651"/>
    <w:rsid w:val="000304D2"/>
    <w:rsid w:val="000307FA"/>
    <w:rsid w:val="00032D02"/>
    <w:rsid w:val="0003627F"/>
    <w:rsid w:val="00040449"/>
    <w:rsid w:val="00040963"/>
    <w:rsid w:val="00040D0A"/>
    <w:rsid w:val="00041D19"/>
    <w:rsid w:val="00042E5F"/>
    <w:rsid w:val="0004617F"/>
    <w:rsid w:val="00050BCD"/>
    <w:rsid w:val="00050F4D"/>
    <w:rsid w:val="00051014"/>
    <w:rsid w:val="00052FCF"/>
    <w:rsid w:val="00057E44"/>
    <w:rsid w:val="00057FD0"/>
    <w:rsid w:val="00066649"/>
    <w:rsid w:val="00067D9D"/>
    <w:rsid w:val="00077A3A"/>
    <w:rsid w:val="00082B06"/>
    <w:rsid w:val="00082D89"/>
    <w:rsid w:val="00084886"/>
    <w:rsid w:val="00096E2C"/>
    <w:rsid w:val="000970CB"/>
    <w:rsid w:val="000A1E9F"/>
    <w:rsid w:val="000A54BB"/>
    <w:rsid w:val="000B0B7C"/>
    <w:rsid w:val="000C0217"/>
    <w:rsid w:val="000C1D9F"/>
    <w:rsid w:val="000C5097"/>
    <w:rsid w:val="000D1A13"/>
    <w:rsid w:val="000D4086"/>
    <w:rsid w:val="000D439C"/>
    <w:rsid w:val="000E05FF"/>
    <w:rsid w:val="000E0BAF"/>
    <w:rsid w:val="000E1A1B"/>
    <w:rsid w:val="000E716D"/>
    <w:rsid w:val="000F14A4"/>
    <w:rsid w:val="000F5AA6"/>
    <w:rsid w:val="000F6127"/>
    <w:rsid w:val="00100C54"/>
    <w:rsid w:val="00110FE2"/>
    <w:rsid w:val="00120268"/>
    <w:rsid w:val="001219BE"/>
    <w:rsid w:val="001229A8"/>
    <w:rsid w:val="00125BD6"/>
    <w:rsid w:val="00132AE1"/>
    <w:rsid w:val="0013514B"/>
    <w:rsid w:val="00135571"/>
    <w:rsid w:val="0013703A"/>
    <w:rsid w:val="00137161"/>
    <w:rsid w:val="001411B5"/>
    <w:rsid w:val="001426DD"/>
    <w:rsid w:val="001429CD"/>
    <w:rsid w:val="00152130"/>
    <w:rsid w:val="00155C11"/>
    <w:rsid w:val="00157948"/>
    <w:rsid w:val="00157A09"/>
    <w:rsid w:val="001675A3"/>
    <w:rsid w:val="00171A16"/>
    <w:rsid w:val="00184356"/>
    <w:rsid w:val="00184618"/>
    <w:rsid w:val="001868AA"/>
    <w:rsid w:val="00190DBB"/>
    <w:rsid w:val="00191BFC"/>
    <w:rsid w:val="001A0E4B"/>
    <w:rsid w:val="001A1C9E"/>
    <w:rsid w:val="001A68F1"/>
    <w:rsid w:val="001A74A4"/>
    <w:rsid w:val="001B681D"/>
    <w:rsid w:val="001C082D"/>
    <w:rsid w:val="001C11E5"/>
    <w:rsid w:val="001C26EE"/>
    <w:rsid w:val="001C2BCD"/>
    <w:rsid w:val="001C7058"/>
    <w:rsid w:val="001D4D0B"/>
    <w:rsid w:val="001F3730"/>
    <w:rsid w:val="001F4FCC"/>
    <w:rsid w:val="001F5708"/>
    <w:rsid w:val="00201DFE"/>
    <w:rsid w:val="00202585"/>
    <w:rsid w:val="0020474E"/>
    <w:rsid w:val="00210263"/>
    <w:rsid w:val="00210FFB"/>
    <w:rsid w:val="00211B87"/>
    <w:rsid w:val="00213079"/>
    <w:rsid w:val="0021472E"/>
    <w:rsid w:val="00215166"/>
    <w:rsid w:val="00215607"/>
    <w:rsid w:val="002157CC"/>
    <w:rsid w:val="00217154"/>
    <w:rsid w:val="002214E5"/>
    <w:rsid w:val="00223258"/>
    <w:rsid w:val="002240F3"/>
    <w:rsid w:val="002264FD"/>
    <w:rsid w:val="0023587E"/>
    <w:rsid w:val="00237321"/>
    <w:rsid w:val="00237F81"/>
    <w:rsid w:val="00240DB4"/>
    <w:rsid w:val="002417EF"/>
    <w:rsid w:val="00242973"/>
    <w:rsid w:val="00243B43"/>
    <w:rsid w:val="0024507F"/>
    <w:rsid w:val="002528DC"/>
    <w:rsid w:val="0026359F"/>
    <w:rsid w:val="00265267"/>
    <w:rsid w:val="002753F7"/>
    <w:rsid w:val="002771EE"/>
    <w:rsid w:val="00277E44"/>
    <w:rsid w:val="0028117B"/>
    <w:rsid w:val="00282E4C"/>
    <w:rsid w:val="0028557A"/>
    <w:rsid w:val="002864D5"/>
    <w:rsid w:val="00295445"/>
    <w:rsid w:val="002A0F23"/>
    <w:rsid w:val="002A1490"/>
    <w:rsid w:val="002A2985"/>
    <w:rsid w:val="002A4176"/>
    <w:rsid w:val="002A4291"/>
    <w:rsid w:val="002A4846"/>
    <w:rsid w:val="002A7212"/>
    <w:rsid w:val="002B48E3"/>
    <w:rsid w:val="002B69EB"/>
    <w:rsid w:val="002B77B7"/>
    <w:rsid w:val="002C0254"/>
    <w:rsid w:val="002C0E80"/>
    <w:rsid w:val="002C11BB"/>
    <w:rsid w:val="002C6ACF"/>
    <w:rsid w:val="002D4EC2"/>
    <w:rsid w:val="002D668F"/>
    <w:rsid w:val="002D74E2"/>
    <w:rsid w:val="002D7CC9"/>
    <w:rsid w:val="002F4793"/>
    <w:rsid w:val="002F659F"/>
    <w:rsid w:val="00300171"/>
    <w:rsid w:val="00300B40"/>
    <w:rsid w:val="00302265"/>
    <w:rsid w:val="003072CC"/>
    <w:rsid w:val="00307E0E"/>
    <w:rsid w:val="0031283E"/>
    <w:rsid w:val="00313CFF"/>
    <w:rsid w:val="003258BA"/>
    <w:rsid w:val="00337886"/>
    <w:rsid w:val="003409CC"/>
    <w:rsid w:val="0034150A"/>
    <w:rsid w:val="003476D4"/>
    <w:rsid w:val="003533F7"/>
    <w:rsid w:val="003566D3"/>
    <w:rsid w:val="00361987"/>
    <w:rsid w:val="00363948"/>
    <w:rsid w:val="003703DE"/>
    <w:rsid w:val="00370A00"/>
    <w:rsid w:val="003726E4"/>
    <w:rsid w:val="00373B8C"/>
    <w:rsid w:val="00397187"/>
    <w:rsid w:val="003A1BBD"/>
    <w:rsid w:val="003A203E"/>
    <w:rsid w:val="003A2158"/>
    <w:rsid w:val="003A6168"/>
    <w:rsid w:val="003B5B49"/>
    <w:rsid w:val="003B7489"/>
    <w:rsid w:val="003C0E83"/>
    <w:rsid w:val="003C2AA2"/>
    <w:rsid w:val="003C3297"/>
    <w:rsid w:val="003D18E9"/>
    <w:rsid w:val="003D49C7"/>
    <w:rsid w:val="003E02F9"/>
    <w:rsid w:val="003E22D7"/>
    <w:rsid w:val="003E6298"/>
    <w:rsid w:val="003F3888"/>
    <w:rsid w:val="003F52EC"/>
    <w:rsid w:val="00400057"/>
    <w:rsid w:val="00403424"/>
    <w:rsid w:val="0040546C"/>
    <w:rsid w:val="004079BB"/>
    <w:rsid w:val="00412262"/>
    <w:rsid w:val="004168A6"/>
    <w:rsid w:val="00421351"/>
    <w:rsid w:val="00425DED"/>
    <w:rsid w:val="00441BD2"/>
    <w:rsid w:val="00443ECB"/>
    <w:rsid w:val="00446877"/>
    <w:rsid w:val="004706D9"/>
    <w:rsid w:val="0047195D"/>
    <w:rsid w:val="00472705"/>
    <w:rsid w:val="0047300D"/>
    <w:rsid w:val="00473B44"/>
    <w:rsid w:val="00483624"/>
    <w:rsid w:val="00483D2A"/>
    <w:rsid w:val="00485AD3"/>
    <w:rsid w:val="00491444"/>
    <w:rsid w:val="00491D3E"/>
    <w:rsid w:val="00494AFE"/>
    <w:rsid w:val="00495507"/>
    <w:rsid w:val="004A0F49"/>
    <w:rsid w:val="004B0A24"/>
    <w:rsid w:val="004B1510"/>
    <w:rsid w:val="004B3525"/>
    <w:rsid w:val="004B3B71"/>
    <w:rsid w:val="004B559C"/>
    <w:rsid w:val="004C2573"/>
    <w:rsid w:val="004C3353"/>
    <w:rsid w:val="004D09F8"/>
    <w:rsid w:val="004E0FDF"/>
    <w:rsid w:val="004E10AA"/>
    <w:rsid w:val="004E35B7"/>
    <w:rsid w:val="004F1338"/>
    <w:rsid w:val="004F2A6C"/>
    <w:rsid w:val="0050195C"/>
    <w:rsid w:val="0050612A"/>
    <w:rsid w:val="005108EC"/>
    <w:rsid w:val="005207F9"/>
    <w:rsid w:val="00524D40"/>
    <w:rsid w:val="00543EA7"/>
    <w:rsid w:val="005442AF"/>
    <w:rsid w:val="00546A00"/>
    <w:rsid w:val="0055045B"/>
    <w:rsid w:val="00551DD0"/>
    <w:rsid w:val="005534B5"/>
    <w:rsid w:val="0056039E"/>
    <w:rsid w:val="00560444"/>
    <w:rsid w:val="005615F5"/>
    <w:rsid w:val="0056659E"/>
    <w:rsid w:val="00571C24"/>
    <w:rsid w:val="005831AE"/>
    <w:rsid w:val="00595281"/>
    <w:rsid w:val="00596B9D"/>
    <w:rsid w:val="005A4E69"/>
    <w:rsid w:val="005B50D0"/>
    <w:rsid w:val="005B545C"/>
    <w:rsid w:val="005B6122"/>
    <w:rsid w:val="005B644B"/>
    <w:rsid w:val="005B7AC3"/>
    <w:rsid w:val="005C3838"/>
    <w:rsid w:val="005C4060"/>
    <w:rsid w:val="005C62C8"/>
    <w:rsid w:val="005C6FE5"/>
    <w:rsid w:val="005D1CB9"/>
    <w:rsid w:val="005D44E5"/>
    <w:rsid w:val="005D4946"/>
    <w:rsid w:val="005D54F4"/>
    <w:rsid w:val="005D6127"/>
    <w:rsid w:val="005D7BF2"/>
    <w:rsid w:val="005E322F"/>
    <w:rsid w:val="005E494D"/>
    <w:rsid w:val="005E6F06"/>
    <w:rsid w:val="005E77E6"/>
    <w:rsid w:val="005F441A"/>
    <w:rsid w:val="005F78F5"/>
    <w:rsid w:val="00603CAA"/>
    <w:rsid w:val="006121F2"/>
    <w:rsid w:val="006148F3"/>
    <w:rsid w:val="0062213C"/>
    <w:rsid w:val="00622DC9"/>
    <w:rsid w:val="00634E94"/>
    <w:rsid w:val="00635BBD"/>
    <w:rsid w:val="00636897"/>
    <w:rsid w:val="00643A18"/>
    <w:rsid w:val="00645D2B"/>
    <w:rsid w:val="00657F7A"/>
    <w:rsid w:val="00682340"/>
    <w:rsid w:val="00690DF9"/>
    <w:rsid w:val="00691DFD"/>
    <w:rsid w:val="00692235"/>
    <w:rsid w:val="006933F0"/>
    <w:rsid w:val="0069541D"/>
    <w:rsid w:val="00695926"/>
    <w:rsid w:val="00696C27"/>
    <w:rsid w:val="0069766D"/>
    <w:rsid w:val="00697C56"/>
    <w:rsid w:val="006A237D"/>
    <w:rsid w:val="006A388C"/>
    <w:rsid w:val="006A59BD"/>
    <w:rsid w:val="006A73DF"/>
    <w:rsid w:val="006B45D3"/>
    <w:rsid w:val="006B5865"/>
    <w:rsid w:val="006B5B21"/>
    <w:rsid w:val="006B5DBC"/>
    <w:rsid w:val="006D0D07"/>
    <w:rsid w:val="006D2CAA"/>
    <w:rsid w:val="006D2FD7"/>
    <w:rsid w:val="006D5F2B"/>
    <w:rsid w:val="006E0E11"/>
    <w:rsid w:val="006E18AB"/>
    <w:rsid w:val="006E6723"/>
    <w:rsid w:val="006E690B"/>
    <w:rsid w:val="006F2628"/>
    <w:rsid w:val="006F2CD7"/>
    <w:rsid w:val="006F5F72"/>
    <w:rsid w:val="006F7819"/>
    <w:rsid w:val="00701C28"/>
    <w:rsid w:val="007109CE"/>
    <w:rsid w:val="0071438A"/>
    <w:rsid w:val="00715F54"/>
    <w:rsid w:val="00720372"/>
    <w:rsid w:val="00725DA3"/>
    <w:rsid w:val="00731588"/>
    <w:rsid w:val="00732765"/>
    <w:rsid w:val="00744715"/>
    <w:rsid w:val="00744F3C"/>
    <w:rsid w:val="00747CF9"/>
    <w:rsid w:val="0075588B"/>
    <w:rsid w:val="00767231"/>
    <w:rsid w:val="00772004"/>
    <w:rsid w:val="00773335"/>
    <w:rsid w:val="00782CBB"/>
    <w:rsid w:val="00782D92"/>
    <w:rsid w:val="007837C8"/>
    <w:rsid w:val="0078717D"/>
    <w:rsid w:val="00795969"/>
    <w:rsid w:val="007973F3"/>
    <w:rsid w:val="007A0771"/>
    <w:rsid w:val="007A3FB5"/>
    <w:rsid w:val="007B4B76"/>
    <w:rsid w:val="007B52CE"/>
    <w:rsid w:val="007B5AE6"/>
    <w:rsid w:val="007C0862"/>
    <w:rsid w:val="007C4CEE"/>
    <w:rsid w:val="007C51C4"/>
    <w:rsid w:val="007D0CBA"/>
    <w:rsid w:val="007D2282"/>
    <w:rsid w:val="007D27DD"/>
    <w:rsid w:val="007D5890"/>
    <w:rsid w:val="007E16F5"/>
    <w:rsid w:val="007E18DF"/>
    <w:rsid w:val="007E56C0"/>
    <w:rsid w:val="007F00E6"/>
    <w:rsid w:val="007F0658"/>
    <w:rsid w:val="007F28AD"/>
    <w:rsid w:val="007F3E10"/>
    <w:rsid w:val="007F6B94"/>
    <w:rsid w:val="0080118E"/>
    <w:rsid w:val="0080268D"/>
    <w:rsid w:val="00806C50"/>
    <w:rsid w:val="0081241E"/>
    <w:rsid w:val="00817A82"/>
    <w:rsid w:val="00822D4F"/>
    <w:rsid w:val="00823360"/>
    <w:rsid w:val="00823933"/>
    <w:rsid w:val="00823F6D"/>
    <w:rsid w:val="00825CA8"/>
    <w:rsid w:val="00830EA3"/>
    <w:rsid w:val="00833DC8"/>
    <w:rsid w:val="00834844"/>
    <w:rsid w:val="00841AC8"/>
    <w:rsid w:val="00845F61"/>
    <w:rsid w:val="00847DA3"/>
    <w:rsid w:val="00854225"/>
    <w:rsid w:val="00855731"/>
    <w:rsid w:val="0085668A"/>
    <w:rsid w:val="00857E17"/>
    <w:rsid w:val="0086660C"/>
    <w:rsid w:val="008720AF"/>
    <w:rsid w:val="00872949"/>
    <w:rsid w:val="00876653"/>
    <w:rsid w:val="008767B5"/>
    <w:rsid w:val="00887640"/>
    <w:rsid w:val="00890A1C"/>
    <w:rsid w:val="00890D89"/>
    <w:rsid w:val="00893672"/>
    <w:rsid w:val="00897CD0"/>
    <w:rsid w:val="008A0651"/>
    <w:rsid w:val="008A0ACF"/>
    <w:rsid w:val="008A1497"/>
    <w:rsid w:val="008B207A"/>
    <w:rsid w:val="008B4F43"/>
    <w:rsid w:val="008B6F93"/>
    <w:rsid w:val="008C5C40"/>
    <w:rsid w:val="008D1DB0"/>
    <w:rsid w:val="008D2ADE"/>
    <w:rsid w:val="008D3F54"/>
    <w:rsid w:val="008E4198"/>
    <w:rsid w:val="008E5045"/>
    <w:rsid w:val="008E74D3"/>
    <w:rsid w:val="008F2ADB"/>
    <w:rsid w:val="008F4AAB"/>
    <w:rsid w:val="008F5CD1"/>
    <w:rsid w:val="00902471"/>
    <w:rsid w:val="00903AD7"/>
    <w:rsid w:val="009044CB"/>
    <w:rsid w:val="00913F59"/>
    <w:rsid w:val="0091446D"/>
    <w:rsid w:val="00922B99"/>
    <w:rsid w:val="00922F71"/>
    <w:rsid w:val="00926832"/>
    <w:rsid w:val="00926BF0"/>
    <w:rsid w:val="00930F71"/>
    <w:rsid w:val="00931663"/>
    <w:rsid w:val="009347B5"/>
    <w:rsid w:val="009353AF"/>
    <w:rsid w:val="0093547E"/>
    <w:rsid w:val="00937004"/>
    <w:rsid w:val="009407F5"/>
    <w:rsid w:val="009464EA"/>
    <w:rsid w:val="00950A43"/>
    <w:rsid w:val="00954386"/>
    <w:rsid w:val="00963553"/>
    <w:rsid w:val="00964131"/>
    <w:rsid w:val="00966116"/>
    <w:rsid w:val="00971CAE"/>
    <w:rsid w:val="00981282"/>
    <w:rsid w:val="009825C6"/>
    <w:rsid w:val="009916BA"/>
    <w:rsid w:val="00993903"/>
    <w:rsid w:val="00994D87"/>
    <w:rsid w:val="00997776"/>
    <w:rsid w:val="00997DCA"/>
    <w:rsid w:val="009B014B"/>
    <w:rsid w:val="009B3F1D"/>
    <w:rsid w:val="009C00F2"/>
    <w:rsid w:val="009C5399"/>
    <w:rsid w:val="009D120A"/>
    <w:rsid w:val="009D2125"/>
    <w:rsid w:val="009D7BE0"/>
    <w:rsid w:val="009E79B8"/>
    <w:rsid w:val="009E7ADC"/>
    <w:rsid w:val="009F4849"/>
    <w:rsid w:val="009F5FB7"/>
    <w:rsid w:val="009F613B"/>
    <w:rsid w:val="009F685A"/>
    <w:rsid w:val="00A04C6E"/>
    <w:rsid w:val="00A06F8F"/>
    <w:rsid w:val="00A078DF"/>
    <w:rsid w:val="00A107D1"/>
    <w:rsid w:val="00A13E10"/>
    <w:rsid w:val="00A17464"/>
    <w:rsid w:val="00A17490"/>
    <w:rsid w:val="00A22F15"/>
    <w:rsid w:val="00A261DA"/>
    <w:rsid w:val="00A320B7"/>
    <w:rsid w:val="00A41A72"/>
    <w:rsid w:val="00A442AF"/>
    <w:rsid w:val="00A53AD3"/>
    <w:rsid w:val="00A54E37"/>
    <w:rsid w:val="00A56414"/>
    <w:rsid w:val="00A623AE"/>
    <w:rsid w:val="00A6356F"/>
    <w:rsid w:val="00A643D5"/>
    <w:rsid w:val="00A64B8A"/>
    <w:rsid w:val="00A66B3B"/>
    <w:rsid w:val="00A66CE7"/>
    <w:rsid w:val="00A81A43"/>
    <w:rsid w:val="00A84469"/>
    <w:rsid w:val="00A85646"/>
    <w:rsid w:val="00A87081"/>
    <w:rsid w:val="00A87AF9"/>
    <w:rsid w:val="00AA12E5"/>
    <w:rsid w:val="00AA6077"/>
    <w:rsid w:val="00AA7E6B"/>
    <w:rsid w:val="00AB085E"/>
    <w:rsid w:val="00AB116C"/>
    <w:rsid w:val="00AC1786"/>
    <w:rsid w:val="00AC4E7B"/>
    <w:rsid w:val="00AD29EF"/>
    <w:rsid w:val="00AE0C2D"/>
    <w:rsid w:val="00AE2F3F"/>
    <w:rsid w:val="00AE31ED"/>
    <w:rsid w:val="00AE472B"/>
    <w:rsid w:val="00AE5353"/>
    <w:rsid w:val="00AF21AC"/>
    <w:rsid w:val="00AF31C2"/>
    <w:rsid w:val="00AF62A8"/>
    <w:rsid w:val="00B0111C"/>
    <w:rsid w:val="00B04E3F"/>
    <w:rsid w:val="00B04F0A"/>
    <w:rsid w:val="00B268BE"/>
    <w:rsid w:val="00B27AED"/>
    <w:rsid w:val="00B306FF"/>
    <w:rsid w:val="00B32E19"/>
    <w:rsid w:val="00B35817"/>
    <w:rsid w:val="00B41130"/>
    <w:rsid w:val="00B47383"/>
    <w:rsid w:val="00B529B9"/>
    <w:rsid w:val="00B603BA"/>
    <w:rsid w:val="00B60892"/>
    <w:rsid w:val="00B630F1"/>
    <w:rsid w:val="00B647DD"/>
    <w:rsid w:val="00B66F14"/>
    <w:rsid w:val="00B67364"/>
    <w:rsid w:val="00B6736E"/>
    <w:rsid w:val="00B723D0"/>
    <w:rsid w:val="00B73EDA"/>
    <w:rsid w:val="00B765ED"/>
    <w:rsid w:val="00B82F05"/>
    <w:rsid w:val="00B831B4"/>
    <w:rsid w:val="00B83EA4"/>
    <w:rsid w:val="00B85232"/>
    <w:rsid w:val="00B85DEE"/>
    <w:rsid w:val="00B8631F"/>
    <w:rsid w:val="00B92CB6"/>
    <w:rsid w:val="00B92E88"/>
    <w:rsid w:val="00B94409"/>
    <w:rsid w:val="00B9495F"/>
    <w:rsid w:val="00B967B5"/>
    <w:rsid w:val="00B9727A"/>
    <w:rsid w:val="00BA13E0"/>
    <w:rsid w:val="00BA5ABF"/>
    <w:rsid w:val="00BB0C7A"/>
    <w:rsid w:val="00BB1F26"/>
    <w:rsid w:val="00BB2289"/>
    <w:rsid w:val="00BB2C27"/>
    <w:rsid w:val="00BB66CC"/>
    <w:rsid w:val="00BC1397"/>
    <w:rsid w:val="00BC65DA"/>
    <w:rsid w:val="00BD0645"/>
    <w:rsid w:val="00BD6319"/>
    <w:rsid w:val="00BE1783"/>
    <w:rsid w:val="00BE2515"/>
    <w:rsid w:val="00BE306B"/>
    <w:rsid w:val="00BE5DEF"/>
    <w:rsid w:val="00BE6E15"/>
    <w:rsid w:val="00BF2E9B"/>
    <w:rsid w:val="00BF5C56"/>
    <w:rsid w:val="00C00787"/>
    <w:rsid w:val="00C118B6"/>
    <w:rsid w:val="00C119CB"/>
    <w:rsid w:val="00C20649"/>
    <w:rsid w:val="00C2141F"/>
    <w:rsid w:val="00C22101"/>
    <w:rsid w:val="00C23409"/>
    <w:rsid w:val="00C23F2E"/>
    <w:rsid w:val="00C24587"/>
    <w:rsid w:val="00C27064"/>
    <w:rsid w:val="00C30A03"/>
    <w:rsid w:val="00C30EC6"/>
    <w:rsid w:val="00C363A3"/>
    <w:rsid w:val="00C40FA7"/>
    <w:rsid w:val="00C43D24"/>
    <w:rsid w:val="00C50FA8"/>
    <w:rsid w:val="00C527A0"/>
    <w:rsid w:val="00C52E1D"/>
    <w:rsid w:val="00C73022"/>
    <w:rsid w:val="00C75315"/>
    <w:rsid w:val="00C761A2"/>
    <w:rsid w:val="00C82544"/>
    <w:rsid w:val="00C83428"/>
    <w:rsid w:val="00C8393C"/>
    <w:rsid w:val="00C84799"/>
    <w:rsid w:val="00C857AF"/>
    <w:rsid w:val="00C860EA"/>
    <w:rsid w:val="00C8613F"/>
    <w:rsid w:val="00C86355"/>
    <w:rsid w:val="00C93F85"/>
    <w:rsid w:val="00C96EA0"/>
    <w:rsid w:val="00CA1943"/>
    <w:rsid w:val="00CA6A14"/>
    <w:rsid w:val="00CA768D"/>
    <w:rsid w:val="00CB0ED7"/>
    <w:rsid w:val="00CB5AD1"/>
    <w:rsid w:val="00CB7AF0"/>
    <w:rsid w:val="00CC7D98"/>
    <w:rsid w:val="00CD0FDA"/>
    <w:rsid w:val="00CD273B"/>
    <w:rsid w:val="00CD6378"/>
    <w:rsid w:val="00CD75DC"/>
    <w:rsid w:val="00CD7D95"/>
    <w:rsid w:val="00CE1432"/>
    <w:rsid w:val="00CE52BC"/>
    <w:rsid w:val="00CF7DD4"/>
    <w:rsid w:val="00D01AE4"/>
    <w:rsid w:val="00D073A0"/>
    <w:rsid w:val="00D15AA4"/>
    <w:rsid w:val="00D226B1"/>
    <w:rsid w:val="00D22D9B"/>
    <w:rsid w:val="00D26A2E"/>
    <w:rsid w:val="00D32DA6"/>
    <w:rsid w:val="00D33742"/>
    <w:rsid w:val="00D33A8D"/>
    <w:rsid w:val="00D33E98"/>
    <w:rsid w:val="00D37550"/>
    <w:rsid w:val="00D423B5"/>
    <w:rsid w:val="00D43125"/>
    <w:rsid w:val="00D43ACF"/>
    <w:rsid w:val="00D44115"/>
    <w:rsid w:val="00D45655"/>
    <w:rsid w:val="00D51211"/>
    <w:rsid w:val="00D51A7E"/>
    <w:rsid w:val="00D618B6"/>
    <w:rsid w:val="00D635B5"/>
    <w:rsid w:val="00D67109"/>
    <w:rsid w:val="00D70FEA"/>
    <w:rsid w:val="00D716DE"/>
    <w:rsid w:val="00D732DE"/>
    <w:rsid w:val="00D742A6"/>
    <w:rsid w:val="00D764F7"/>
    <w:rsid w:val="00D76F3F"/>
    <w:rsid w:val="00D84E9A"/>
    <w:rsid w:val="00D857B6"/>
    <w:rsid w:val="00D92C96"/>
    <w:rsid w:val="00DB1F8D"/>
    <w:rsid w:val="00DB7256"/>
    <w:rsid w:val="00DD130D"/>
    <w:rsid w:val="00DD2160"/>
    <w:rsid w:val="00DD51F3"/>
    <w:rsid w:val="00DE18ED"/>
    <w:rsid w:val="00DE195D"/>
    <w:rsid w:val="00DE5744"/>
    <w:rsid w:val="00DF0EEB"/>
    <w:rsid w:val="00DF688D"/>
    <w:rsid w:val="00DF7FCA"/>
    <w:rsid w:val="00E00160"/>
    <w:rsid w:val="00E04354"/>
    <w:rsid w:val="00E04686"/>
    <w:rsid w:val="00E04B6A"/>
    <w:rsid w:val="00E11AF0"/>
    <w:rsid w:val="00E149DA"/>
    <w:rsid w:val="00E1650B"/>
    <w:rsid w:val="00E20170"/>
    <w:rsid w:val="00E2064D"/>
    <w:rsid w:val="00E20B56"/>
    <w:rsid w:val="00E2139C"/>
    <w:rsid w:val="00E224D5"/>
    <w:rsid w:val="00E26903"/>
    <w:rsid w:val="00E30400"/>
    <w:rsid w:val="00E34F4C"/>
    <w:rsid w:val="00E36046"/>
    <w:rsid w:val="00E44163"/>
    <w:rsid w:val="00E47397"/>
    <w:rsid w:val="00E47F9F"/>
    <w:rsid w:val="00E5025B"/>
    <w:rsid w:val="00E50EB2"/>
    <w:rsid w:val="00E53809"/>
    <w:rsid w:val="00E56317"/>
    <w:rsid w:val="00E57D5B"/>
    <w:rsid w:val="00E6341C"/>
    <w:rsid w:val="00E63A69"/>
    <w:rsid w:val="00E6618A"/>
    <w:rsid w:val="00E77193"/>
    <w:rsid w:val="00E827E4"/>
    <w:rsid w:val="00E84FBA"/>
    <w:rsid w:val="00E87A44"/>
    <w:rsid w:val="00E87E59"/>
    <w:rsid w:val="00E91DAD"/>
    <w:rsid w:val="00EA1DF8"/>
    <w:rsid w:val="00EA7BBA"/>
    <w:rsid w:val="00EB5499"/>
    <w:rsid w:val="00EC1F9F"/>
    <w:rsid w:val="00EC6829"/>
    <w:rsid w:val="00ED15D9"/>
    <w:rsid w:val="00ED34E8"/>
    <w:rsid w:val="00ED5633"/>
    <w:rsid w:val="00ED71E8"/>
    <w:rsid w:val="00EE00C1"/>
    <w:rsid w:val="00EE081A"/>
    <w:rsid w:val="00EE1914"/>
    <w:rsid w:val="00EE232B"/>
    <w:rsid w:val="00EE590C"/>
    <w:rsid w:val="00EE7256"/>
    <w:rsid w:val="00EF5EBD"/>
    <w:rsid w:val="00EF65B5"/>
    <w:rsid w:val="00EF6609"/>
    <w:rsid w:val="00F023DC"/>
    <w:rsid w:val="00F036CC"/>
    <w:rsid w:val="00F0605A"/>
    <w:rsid w:val="00F1156B"/>
    <w:rsid w:val="00F147A4"/>
    <w:rsid w:val="00F2218A"/>
    <w:rsid w:val="00F3167E"/>
    <w:rsid w:val="00F339A5"/>
    <w:rsid w:val="00F37D83"/>
    <w:rsid w:val="00F413CF"/>
    <w:rsid w:val="00F413EC"/>
    <w:rsid w:val="00F42BB9"/>
    <w:rsid w:val="00F46BA0"/>
    <w:rsid w:val="00F47850"/>
    <w:rsid w:val="00F53AF1"/>
    <w:rsid w:val="00F55D8B"/>
    <w:rsid w:val="00F564A3"/>
    <w:rsid w:val="00F65652"/>
    <w:rsid w:val="00F66FB1"/>
    <w:rsid w:val="00F715DD"/>
    <w:rsid w:val="00F7232D"/>
    <w:rsid w:val="00F8297D"/>
    <w:rsid w:val="00F83A4B"/>
    <w:rsid w:val="00F84912"/>
    <w:rsid w:val="00F86F65"/>
    <w:rsid w:val="00F912B1"/>
    <w:rsid w:val="00F975D9"/>
    <w:rsid w:val="00FA01AA"/>
    <w:rsid w:val="00FA21B8"/>
    <w:rsid w:val="00FA50CE"/>
    <w:rsid w:val="00FB13B4"/>
    <w:rsid w:val="00FB4319"/>
    <w:rsid w:val="00FB7899"/>
    <w:rsid w:val="00FC1772"/>
    <w:rsid w:val="00FC67C6"/>
    <w:rsid w:val="00FE1105"/>
    <w:rsid w:val="00FE1C59"/>
    <w:rsid w:val="00FE3702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B5A673-AC14-4C84-873A-A5EA3A79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DF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B6F93"/>
    <w:pPr>
      <w:keepNext/>
      <w:numPr>
        <w:numId w:val="1"/>
      </w:numPr>
      <w:spacing w:before="360" w:after="240"/>
      <w:ind w:left="567" w:hanging="567"/>
      <w:outlineLvl w:val="0"/>
    </w:pPr>
    <w:rPr>
      <w:rFonts w:ascii="Arial" w:hAnsi="Arial"/>
      <w:b/>
      <w:sz w:val="32"/>
      <w:szCs w:val="32"/>
      <w:lang w:val="pt-BR"/>
    </w:rPr>
  </w:style>
  <w:style w:type="paragraph" w:styleId="Ttulo2">
    <w:name w:val="heading 2"/>
    <w:basedOn w:val="Ttulo1"/>
    <w:next w:val="Normal"/>
    <w:qFormat/>
    <w:rsid w:val="008B6F93"/>
    <w:pPr>
      <w:numPr>
        <w:ilvl w:val="1"/>
      </w:numPr>
      <w:ind w:left="0" w:firstLine="0"/>
      <w:outlineLvl w:val="1"/>
    </w:pPr>
    <w:rPr>
      <w:sz w:val="28"/>
      <w:szCs w:val="28"/>
    </w:rPr>
  </w:style>
  <w:style w:type="paragraph" w:styleId="Ttulo3">
    <w:name w:val="heading 3"/>
    <w:basedOn w:val="Ttulo1"/>
    <w:next w:val="Normal"/>
    <w:qFormat/>
    <w:rsid w:val="007D5890"/>
    <w:pPr>
      <w:keepLines/>
      <w:widowControl/>
      <w:numPr>
        <w:ilvl w:val="2"/>
      </w:numPr>
      <w:suppressAutoHyphens/>
      <w:spacing w:before="240" w:after="120" w:line="240" w:lineRule="auto"/>
      <w:ind w:left="1702" w:hanging="851"/>
      <w:outlineLvl w:val="2"/>
    </w:pPr>
    <w:rPr>
      <w:sz w:val="24"/>
      <w:szCs w:val="24"/>
    </w:rPr>
  </w:style>
  <w:style w:type="paragraph" w:styleId="Ttulo4">
    <w:name w:val="heading 4"/>
    <w:basedOn w:val="Ttulo1"/>
    <w:next w:val="Normal"/>
    <w:qFormat/>
    <w:rsid w:val="00966116"/>
    <w:pPr>
      <w:keepNext w:val="0"/>
      <w:widowControl/>
      <w:numPr>
        <w:ilvl w:val="3"/>
      </w:numPr>
      <w:suppressAutoHyphens/>
      <w:spacing w:before="240" w:after="60" w:line="240" w:lineRule="auto"/>
      <w:ind w:left="1702" w:hanging="851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qFormat/>
    <w:rsid w:val="002B48E3"/>
    <w:pPr>
      <w:numPr>
        <w:ilvl w:val="4"/>
        <w:numId w:val="1"/>
      </w:numPr>
      <w:spacing w:before="240" w:after="60"/>
      <w:ind w:left="288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0112D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112D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112D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112D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12D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112D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112D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112D0"/>
    <w:pPr>
      <w:ind w:left="900" w:hanging="900"/>
    </w:pPr>
  </w:style>
  <w:style w:type="paragraph" w:styleId="Sumrio1">
    <w:name w:val="toc 1"/>
    <w:basedOn w:val="Normal"/>
    <w:next w:val="Normal"/>
    <w:uiPriority w:val="39"/>
    <w:rsid w:val="00EE590C"/>
    <w:pPr>
      <w:tabs>
        <w:tab w:val="right" w:leader="do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rsid w:val="00EE590C"/>
    <w:pPr>
      <w:tabs>
        <w:tab w:val="right" w:leader="dot" w:pos="9360"/>
      </w:tabs>
      <w:ind w:left="432" w:right="720"/>
    </w:pPr>
    <w:rPr>
      <w:rFonts w:ascii="Arial" w:hAnsi="Arial"/>
    </w:rPr>
  </w:style>
  <w:style w:type="paragraph" w:styleId="Sumrio3">
    <w:name w:val="toc 3"/>
    <w:basedOn w:val="Sumrio2"/>
    <w:next w:val="Normal"/>
    <w:uiPriority w:val="39"/>
    <w:rsid w:val="006A73DF"/>
    <w:pPr>
      <w:tabs>
        <w:tab w:val="left" w:pos="1985"/>
      </w:tabs>
      <w:ind w:left="993"/>
    </w:pPr>
    <w:rPr>
      <w:noProof/>
      <w:lang w:val="pt-BR"/>
    </w:rPr>
  </w:style>
  <w:style w:type="paragraph" w:styleId="Cabealho">
    <w:name w:val="header"/>
    <w:basedOn w:val="Normal"/>
    <w:rsid w:val="000112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112D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112D0"/>
  </w:style>
  <w:style w:type="paragraph" w:customStyle="1" w:styleId="Bullet2">
    <w:name w:val="Bullet2"/>
    <w:basedOn w:val="Normal"/>
    <w:rsid w:val="000112D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112D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112D0"/>
    <w:pPr>
      <w:keepLines/>
      <w:spacing w:after="120"/>
    </w:pPr>
  </w:style>
  <w:style w:type="paragraph" w:styleId="Corpodetexto">
    <w:name w:val="Body Text"/>
    <w:basedOn w:val="Normal"/>
    <w:rsid w:val="009E79B8"/>
    <w:pPr>
      <w:keepLines/>
      <w:spacing w:after="120"/>
      <w:ind w:left="567"/>
      <w:jc w:val="both"/>
    </w:pPr>
    <w:rPr>
      <w:rFonts w:ascii="Arial" w:hAnsi="Arial" w:cs="Arial"/>
      <w:lang w:val="pt-BR"/>
    </w:rPr>
  </w:style>
  <w:style w:type="paragraph" w:customStyle="1" w:styleId="Paragraph3">
    <w:name w:val="Paragraph3"/>
    <w:basedOn w:val="Normal"/>
    <w:rsid w:val="000112D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112D0"/>
    <w:pPr>
      <w:ind w:left="720" w:hanging="432"/>
    </w:pPr>
  </w:style>
  <w:style w:type="character" w:styleId="Refdenotaderodap">
    <w:name w:val="footnote reference"/>
    <w:semiHidden/>
    <w:rsid w:val="000112D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112D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112D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112D0"/>
    <w:pPr>
      <w:spacing w:before="80" w:line="240" w:lineRule="auto"/>
      <w:ind w:left="2250"/>
      <w:jc w:val="both"/>
    </w:pPr>
  </w:style>
  <w:style w:type="paragraph" w:styleId="Sumrio4">
    <w:name w:val="toc 4"/>
    <w:basedOn w:val="Sumrio3"/>
    <w:next w:val="Normal"/>
    <w:uiPriority w:val="39"/>
    <w:rsid w:val="006A73DF"/>
    <w:pPr>
      <w:tabs>
        <w:tab w:val="clear" w:pos="1985"/>
        <w:tab w:val="left" w:pos="2835"/>
      </w:tabs>
      <w:ind w:left="1985"/>
    </w:pPr>
  </w:style>
  <w:style w:type="paragraph" w:styleId="Sumrio5">
    <w:name w:val="toc 5"/>
    <w:basedOn w:val="Normal"/>
    <w:next w:val="Normal"/>
    <w:semiHidden/>
    <w:rsid w:val="000112D0"/>
    <w:pPr>
      <w:ind w:left="800"/>
    </w:pPr>
  </w:style>
  <w:style w:type="paragraph" w:styleId="Sumrio6">
    <w:name w:val="toc 6"/>
    <w:basedOn w:val="Normal"/>
    <w:next w:val="Normal"/>
    <w:semiHidden/>
    <w:rsid w:val="000112D0"/>
    <w:pPr>
      <w:ind w:left="1000"/>
    </w:pPr>
  </w:style>
  <w:style w:type="paragraph" w:styleId="Sumrio7">
    <w:name w:val="toc 7"/>
    <w:basedOn w:val="Normal"/>
    <w:next w:val="Normal"/>
    <w:semiHidden/>
    <w:rsid w:val="000112D0"/>
    <w:pPr>
      <w:ind w:left="1200"/>
    </w:pPr>
  </w:style>
  <w:style w:type="paragraph" w:styleId="Sumrio8">
    <w:name w:val="toc 8"/>
    <w:basedOn w:val="Normal"/>
    <w:next w:val="Normal"/>
    <w:semiHidden/>
    <w:rsid w:val="000112D0"/>
    <w:pPr>
      <w:ind w:left="1400"/>
    </w:pPr>
  </w:style>
  <w:style w:type="paragraph" w:styleId="Sumrio9">
    <w:name w:val="toc 9"/>
    <w:basedOn w:val="Normal"/>
    <w:next w:val="Normal"/>
    <w:semiHidden/>
    <w:rsid w:val="000112D0"/>
    <w:pPr>
      <w:ind w:left="1600"/>
    </w:pPr>
  </w:style>
  <w:style w:type="paragraph" w:customStyle="1" w:styleId="MainTitle">
    <w:name w:val="Main Title"/>
    <w:basedOn w:val="Normal"/>
    <w:rsid w:val="000112D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112D0"/>
    <w:rPr>
      <w:i/>
      <w:color w:val="0000FF"/>
    </w:rPr>
  </w:style>
  <w:style w:type="paragraph" w:styleId="Recuodecorpodetexto">
    <w:name w:val="Body Text Indent"/>
    <w:basedOn w:val="Normal"/>
    <w:rsid w:val="000112D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112D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112D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112D0"/>
    <w:pPr>
      <w:spacing w:after="120"/>
      <w:ind w:left="720"/>
    </w:pPr>
    <w:rPr>
      <w:iCs/>
      <w:color w:val="0000FF"/>
    </w:rPr>
  </w:style>
  <w:style w:type="character" w:styleId="Hyperlink">
    <w:name w:val="Hyperlink"/>
    <w:rsid w:val="000112D0"/>
    <w:rPr>
      <w:color w:val="0000FF"/>
      <w:u w:val="single"/>
    </w:rPr>
  </w:style>
  <w:style w:type="paragraph" w:styleId="Recuodecorpodetexto2">
    <w:name w:val="Body Text Indent 2"/>
    <w:basedOn w:val="Normal"/>
    <w:rsid w:val="000112D0"/>
    <w:pPr>
      <w:spacing w:before="240"/>
      <w:ind w:left="720"/>
    </w:pPr>
  </w:style>
  <w:style w:type="paragraph" w:styleId="Corpodetexto3">
    <w:name w:val="Body Text 3"/>
    <w:basedOn w:val="Normal"/>
    <w:rsid w:val="000112D0"/>
    <w:rPr>
      <w:b/>
      <w:bCs/>
    </w:rPr>
  </w:style>
  <w:style w:type="paragraph" w:customStyle="1" w:styleId="TextoNivel3">
    <w:name w:val="Texto_Nivel3"/>
    <w:basedOn w:val="Normal"/>
    <w:rsid w:val="004F1338"/>
    <w:pPr>
      <w:widowControl/>
      <w:suppressAutoHyphens/>
      <w:spacing w:after="120" w:line="240" w:lineRule="auto"/>
      <w:ind w:left="851"/>
      <w:jc w:val="both"/>
    </w:pPr>
    <w:rPr>
      <w:rFonts w:ascii="Arial" w:hAnsi="Arial" w:cs="Arial"/>
      <w:lang w:val="pt-BR" w:eastAsia="ar-SA"/>
    </w:rPr>
  </w:style>
  <w:style w:type="paragraph" w:customStyle="1" w:styleId="conedelogotipo">
    <w:name w:val="Ícone de logotipo"/>
    <w:rsid w:val="00F42BB9"/>
    <w:pPr>
      <w:spacing w:line="220" w:lineRule="atLeast"/>
    </w:pPr>
    <w:rPr>
      <w:rFonts w:ascii="Arial" w:hAnsi="Arial"/>
      <w:spacing w:val="-5"/>
    </w:rPr>
  </w:style>
  <w:style w:type="paragraph" w:customStyle="1" w:styleId="Realizaes">
    <w:name w:val="Realizações"/>
    <w:basedOn w:val="Normal"/>
    <w:rsid w:val="00F42BB9"/>
    <w:pPr>
      <w:widowControl/>
      <w:numPr>
        <w:numId w:val="10"/>
      </w:numPr>
      <w:spacing w:line="240" w:lineRule="auto"/>
    </w:pPr>
    <w:rPr>
      <w:lang w:val="pt-BR" w:eastAsia="pt-BR"/>
    </w:rPr>
  </w:style>
  <w:style w:type="paragraph" w:customStyle="1" w:styleId="TextoTabela">
    <w:name w:val="Texto_Tabela"/>
    <w:basedOn w:val="Normal"/>
    <w:rsid w:val="00F42BB9"/>
    <w:pPr>
      <w:widowControl/>
      <w:suppressAutoHyphens/>
      <w:spacing w:after="120" w:line="240" w:lineRule="auto"/>
    </w:pPr>
    <w:rPr>
      <w:rFonts w:ascii="Arial" w:hAnsi="Arial"/>
      <w:lang w:val="pt-PT" w:eastAsia="ar-SA"/>
    </w:rPr>
  </w:style>
  <w:style w:type="paragraph" w:customStyle="1" w:styleId="EstiloTextoNivel112ptNegrito">
    <w:name w:val="Estilo Texto_Nivel1 + 12 pt Negrito"/>
    <w:basedOn w:val="Normal"/>
    <w:link w:val="EstiloTextoNivel112ptNegritoChar"/>
    <w:rsid w:val="00EE1914"/>
    <w:pPr>
      <w:widowControl/>
      <w:suppressAutoHyphens/>
      <w:spacing w:after="120" w:line="240" w:lineRule="auto"/>
      <w:jc w:val="both"/>
    </w:pPr>
    <w:rPr>
      <w:rFonts w:ascii="Verdana" w:hAnsi="Verdana" w:cs="Arial"/>
      <w:b/>
      <w:bCs/>
      <w:sz w:val="24"/>
      <w:szCs w:val="24"/>
      <w:lang w:val="pt-BR" w:eastAsia="ar-SA"/>
    </w:rPr>
  </w:style>
  <w:style w:type="character" w:customStyle="1" w:styleId="EstiloTextoNivel112ptNegritoChar">
    <w:name w:val="Estilo Texto_Nivel1 + 12 pt Negrito Char"/>
    <w:link w:val="EstiloTextoNivel112ptNegrito"/>
    <w:rsid w:val="00EE1914"/>
    <w:rPr>
      <w:rFonts w:ascii="Verdana" w:hAnsi="Verdana" w:cs="Arial"/>
      <w:b/>
      <w:bCs/>
      <w:sz w:val="24"/>
      <w:szCs w:val="24"/>
      <w:lang w:val="pt-BR" w:eastAsia="ar-SA" w:bidi="ar-SA"/>
    </w:rPr>
  </w:style>
  <w:style w:type="paragraph" w:styleId="Textodebalo">
    <w:name w:val="Balloon Text"/>
    <w:basedOn w:val="Normal"/>
    <w:link w:val="TextodebaloChar"/>
    <w:rsid w:val="000E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E716D"/>
    <w:rPr>
      <w:rFonts w:ascii="Tahoma" w:hAnsi="Tahoma" w:cs="Tahoma"/>
      <w:sz w:val="16"/>
      <w:szCs w:val="16"/>
      <w:lang w:val="en-US" w:eastAsia="en-US"/>
    </w:rPr>
  </w:style>
  <w:style w:type="paragraph" w:customStyle="1" w:styleId="TextoNivel1">
    <w:name w:val="Texto_Nivel1"/>
    <w:basedOn w:val="Normal"/>
    <w:autoRedefine/>
    <w:rsid w:val="00997DCA"/>
    <w:pPr>
      <w:widowControl/>
      <w:suppressAutoHyphens/>
      <w:spacing w:after="60" w:line="240" w:lineRule="auto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997DCA"/>
    <w:pPr>
      <w:ind w:firstLine="851"/>
    </w:pPr>
  </w:style>
  <w:style w:type="paragraph" w:customStyle="1" w:styleId="Ttulosemnumerao">
    <w:name w:val="Título sem numeração"/>
    <w:basedOn w:val="Normal"/>
    <w:rsid w:val="00997DCA"/>
    <w:pPr>
      <w:widowControl/>
      <w:suppressAutoHyphens/>
      <w:spacing w:before="480" w:after="240" w:line="240" w:lineRule="auto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extoTabelaCentralizado">
    <w:name w:val="Texto_Tabela_Centralizado"/>
    <w:basedOn w:val="TextoTabela"/>
    <w:rsid w:val="00997DCA"/>
    <w:pPr>
      <w:spacing w:after="0"/>
      <w:jc w:val="center"/>
    </w:pPr>
  </w:style>
  <w:style w:type="paragraph" w:customStyle="1" w:styleId="TituloTabela">
    <w:name w:val="Titulo_Tabela"/>
    <w:basedOn w:val="Normal"/>
    <w:rsid w:val="00997DCA"/>
    <w:pPr>
      <w:widowControl/>
      <w:suppressAutoHyphens/>
      <w:spacing w:before="60" w:after="60" w:line="240" w:lineRule="auto"/>
    </w:pPr>
    <w:rPr>
      <w:rFonts w:ascii="Arial" w:hAnsi="Arial"/>
      <w:b/>
      <w:lang w:val="pt-PT" w:eastAsia="ar-SA"/>
    </w:rPr>
  </w:style>
  <w:style w:type="paragraph" w:customStyle="1" w:styleId="TituloTabelaCentralizado">
    <w:name w:val="Titulo_Tabela_Centralizado"/>
    <w:basedOn w:val="TextoTabela"/>
    <w:rsid w:val="00016592"/>
    <w:pPr>
      <w:spacing w:before="60" w:after="60"/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016592"/>
    <w:pPr>
      <w:widowControl/>
      <w:suppressAutoHyphens/>
      <w:spacing w:line="240" w:lineRule="auto"/>
    </w:pPr>
    <w:rPr>
      <w:rFonts w:ascii="Arial" w:hAnsi="Arial" w:cs="Arial"/>
      <w:lang w:val="pt-BR" w:eastAsia="ar-SA"/>
    </w:rPr>
  </w:style>
  <w:style w:type="paragraph" w:customStyle="1" w:styleId="Textodetabela">
    <w:name w:val="Texto de tabela"/>
    <w:basedOn w:val="Corpodetexto"/>
    <w:rsid w:val="00903AD7"/>
    <w:pPr>
      <w:ind w:left="34"/>
    </w:pPr>
  </w:style>
  <w:style w:type="paragraph" w:customStyle="1" w:styleId="Corpodetextocommarcador">
    <w:name w:val="Corpo de texto com marcador"/>
    <w:basedOn w:val="Corpodetexto"/>
    <w:rsid w:val="00B647DD"/>
    <w:pPr>
      <w:numPr>
        <w:numId w:val="34"/>
      </w:numPr>
      <w:tabs>
        <w:tab w:val="clear" w:pos="1287"/>
        <w:tab w:val="num" w:pos="993"/>
      </w:tabs>
      <w:ind w:left="993" w:hanging="426"/>
    </w:pPr>
  </w:style>
  <w:style w:type="paragraph" w:customStyle="1" w:styleId="FluxoPrincipal1">
    <w:name w:val="Fluxo_Principal_1"/>
    <w:rsid w:val="00FB4319"/>
    <w:pPr>
      <w:numPr>
        <w:ilvl w:val="1"/>
        <w:numId w:val="37"/>
      </w:numPr>
      <w:tabs>
        <w:tab w:val="clear" w:pos="2291"/>
        <w:tab w:val="num" w:pos="1418"/>
      </w:tabs>
      <w:ind w:left="1418" w:hanging="567"/>
    </w:pPr>
    <w:rPr>
      <w:rFonts w:ascii="Arial" w:hAnsi="Arial" w:cs="Arial"/>
      <w:lang w:eastAsia="ar-SA"/>
    </w:rPr>
  </w:style>
  <w:style w:type="paragraph" w:customStyle="1" w:styleId="FluxoPrincipal2">
    <w:name w:val="Fluxo_Principal_2"/>
    <w:basedOn w:val="FluxoPrincipal1"/>
    <w:rsid w:val="00217154"/>
    <w:pPr>
      <w:numPr>
        <w:numId w:val="35"/>
      </w:numPr>
    </w:pPr>
  </w:style>
  <w:style w:type="paragraph" w:customStyle="1" w:styleId="FluxoPrincipal5">
    <w:name w:val="Fluxo_Principal_5"/>
    <w:basedOn w:val="FluxoPrincipal4"/>
    <w:rsid w:val="00217154"/>
    <w:pPr>
      <w:numPr>
        <w:ilvl w:val="4"/>
      </w:numPr>
    </w:pPr>
  </w:style>
  <w:style w:type="paragraph" w:customStyle="1" w:styleId="FluxoPrincipal4">
    <w:name w:val="Fluxo_Principal_4"/>
    <w:basedOn w:val="FluxoPrincipal3"/>
    <w:rsid w:val="00217154"/>
    <w:pPr>
      <w:numPr>
        <w:ilvl w:val="3"/>
      </w:numPr>
    </w:pPr>
  </w:style>
  <w:style w:type="paragraph" w:customStyle="1" w:styleId="FluxoPrincipal3">
    <w:name w:val="Fluxo_Principal_3"/>
    <w:basedOn w:val="FluxoPrincipal2"/>
    <w:rsid w:val="00217154"/>
    <w:pPr>
      <w:numPr>
        <w:ilvl w:val="2"/>
      </w:numPr>
    </w:pPr>
  </w:style>
  <w:style w:type="paragraph" w:styleId="Textodecomentrio">
    <w:name w:val="annotation text"/>
    <w:basedOn w:val="Normal"/>
    <w:semiHidden/>
    <w:rsid w:val="00D22D9B"/>
    <w:pPr>
      <w:widowControl/>
      <w:suppressAutoHyphens/>
      <w:spacing w:line="240" w:lineRule="auto"/>
    </w:pPr>
    <w:rPr>
      <w:lang w:val="pt-BR" w:eastAsia="ar-SA"/>
    </w:rPr>
  </w:style>
  <w:style w:type="character" w:styleId="Refdecomentrio">
    <w:name w:val="annotation reference"/>
    <w:semiHidden/>
    <w:rsid w:val="00D22D9B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4079BB"/>
    <w:pPr>
      <w:widowControl w:val="0"/>
      <w:suppressAutoHyphens w:val="0"/>
      <w:spacing w:line="240" w:lineRule="atLeast"/>
    </w:pPr>
    <w:rPr>
      <w:b/>
      <w:bCs/>
      <w:lang w:val="en-US" w:eastAsia="en-US"/>
    </w:rPr>
  </w:style>
  <w:style w:type="paragraph" w:customStyle="1" w:styleId="PreRequisitos">
    <w:name w:val="Pre_Requisitos"/>
    <w:basedOn w:val="TextoNivel3"/>
    <w:rsid w:val="00FB4319"/>
    <w:pPr>
      <w:numPr>
        <w:numId w:val="37"/>
      </w:numPr>
      <w:tabs>
        <w:tab w:val="clear" w:pos="1571"/>
        <w:tab w:val="num" w:pos="1276"/>
      </w:tabs>
      <w:spacing w:after="60"/>
      <w:ind w:left="1276" w:hanging="425"/>
    </w:pPr>
  </w:style>
  <w:style w:type="paragraph" w:customStyle="1" w:styleId="FluxoAlternativo1">
    <w:name w:val="Fluxo_Alternativo_1"/>
    <w:basedOn w:val="Normal"/>
    <w:rsid w:val="00FB4319"/>
    <w:pPr>
      <w:widowControl/>
      <w:numPr>
        <w:numId w:val="38"/>
      </w:numPr>
      <w:suppressAutoHyphens/>
      <w:spacing w:line="240" w:lineRule="auto"/>
    </w:pPr>
    <w:rPr>
      <w:rFonts w:ascii="Arial" w:hAnsi="Arial" w:cs="Arial"/>
      <w:lang w:val="pt-BR" w:eastAsia="ar-SA"/>
    </w:rPr>
  </w:style>
  <w:style w:type="paragraph" w:customStyle="1" w:styleId="FluxoAlternativo2">
    <w:name w:val="Fluxo_Alternativo_2"/>
    <w:basedOn w:val="FluxoAlternativo1"/>
    <w:rsid w:val="00FB4319"/>
    <w:pPr>
      <w:numPr>
        <w:ilvl w:val="1"/>
      </w:numPr>
    </w:pPr>
  </w:style>
  <w:style w:type="paragraph" w:customStyle="1" w:styleId="FluxoAlternativo3">
    <w:name w:val="Fluxo_Alternativo_3"/>
    <w:basedOn w:val="FluxoAlternativo2"/>
    <w:rsid w:val="00FB4319"/>
    <w:pPr>
      <w:numPr>
        <w:ilvl w:val="2"/>
      </w:numPr>
    </w:pPr>
  </w:style>
  <w:style w:type="paragraph" w:customStyle="1" w:styleId="FluxoAlternativo4">
    <w:name w:val="Fluxo_Alternativo_4"/>
    <w:basedOn w:val="FluxoAlternativo3"/>
    <w:rsid w:val="00FB4319"/>
    <w:pPr>
      <w:numPr>
        <w:ilvl w:val="3"/>
      </w:numPr>
    </w:pPr>
  </w:style>
  <w:style w:type="paragraph" w:customStyle="1" w:styleId="FluxoAlternativo5">
    <w:name w:val="Fluxo_Alternativo_5"/>
    <w:basedOn w:val="FluxoAlternativo4"/>
    <w:rsid w:val="00FB4319"/>
    <w:pPr>
      <w:numPr>
        <w:ilvl w:val="4"/>
      </w:numPr>
    </w:pPr>
  </w:style>
  <w:style w:type="table" w:styleId="Tabelacomgrade">
    <w:name w:val="Table Grid"/>
    <w:basedOn w:val="Tabelanormal"/>
    <w:rsid w:val="00F37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opicoAutomtica">
    <w:name w:val="Texto Topico + Automática"/>
    <w:aliases w:val="Justificado,À esquerda:  1,25 cm,Primeira linha:..."/>
    <w:basedOn w:val="Normal"/>
    <w:rsid w:val="00F37D83"/>
    <w:pPr>
      <w:widowControl/>
      <w:spacing w:line="360" w:lineRule="auto"/>
      <w:jc w:val="both"/>
    </w:pPr>
    <w:rPr>
      <w:rFonts w:ascii="Arial" w:hAnsi="Arial" w:cs="Arial"/>
      <w:color w:val="333399"/>
      <w:sz w:val="28"/>
      <w:szCs w:val="28"/>
      <w:lang w:val="pt-BR" w:eastAsia="pt-BR"/>
    </w:rPr>
  </w:style>
  <w:style w:type="character" w:customStyle="1" w:styleId="Ttulo1Char">
    <w:name w:val="Título 1 Char"/>
    <w:link w:val="Ttulo1"/>
    <w:rsid w:val="00EA1DF8"/>
    <w:rPr>
      <w:rFonts w:ascii="Arial" w:hAnsi="Arial"/>
      <w:b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.goncalves\Meus%20documentos\Sysmap\Organizacao\Qualidade\MPS.BR\Processo\Artefato\Testes\ET.%5bN&#250;mero%20do%20Caso%20de%20Uso%5d.%5bNome%20do%20Caso%20de%20uso%5d.%5bN&#250;mero%20do%20CT%5d.%5bN&#250;mero%20da%20Evid&#234;ncia%5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8D21-9F71-45AB-A2C7-C45D7AE7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ET.[Número do Caso de Uso].[Nome do Caso de uso].[Número do CT].[Número da Evidência].dot</Template>
  <TotalTime>41</TotalTime>
  <Pages>3</Pages>
  <Words>82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Evidência de Teste</vt:lpstr>
      <vt:lpstr>Evidência de Teste</vt:lpstr>
    </vt:vector>
  </TitlesOfParts>
  <Company>SysMap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 de Teste</dc:title>
  <dc:subject>Teste</dc:subject>
  <dc:creator>ana.goncalves</dc:creator>
  <cp:keywords>Teste</cp:keywords>
  <dc:description>Versão 1.0 do modelo de Evidência de Teste.</dc:description>
  <cp:lastModifiedBy>Isaac</cp:lastModifiedBy>
  <cp:revision>12</cp:revision>
  <cp:lastPrinted>2007-07-31T22:52:00Z</cp:lastPrinted>
  <dcterms:created xsi:type="dcterms:W3CDTF">2016-03-03T16:47:00Z</dcterms:created>
  <dcterms:modified xsi:type="dcterms:W3CDTF">2023-03-30T20:54:00Z</dcterms:modified>
  <cp:category>Teste</cp:category>
</cp:coreProperties>
</file>